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2FA2" w14:textId="77777777" w:rsidR="00337BC2" w:rsidRPr="00C82F96" w:rsidRDefault="00337BC2" w:rsidP="00337BC2">
      <w:pPr>
        <w:pStyle w:val="QATemplateHeadingOne"/>
        <w:rPr>
          <w:rFonts w:ascii="Krana Fat B" w:hAnsi="Krana Fat B"/>
          <w:color w:val="004050"/>
        </w:rPr>
      </w:pPr>
      <w:r w:rsidRPr="00C82F96">
        <w:rPr>
          <w:rFonts w:ascii="Krana Fat B" w:hAnsi="Krana Fat B"/>
          <w:color w:val="004050"/>
          <w:sz w:val="40"/>
        </w:rPr>
        <w:t xml:space="preserve">Exercise </w:t>
      </w:r>
      <w:r w:rsidR="00921E9B" w:rsidRPr="00C82F96">
        <w:rPr>
          <w:rFonts w:ascii="Krana Fat B" w:hAnsi="Krana Fat B"/>
          <w:color w:val="004050"/>
          <w:sz w:val="40"/>
        </w:rPr>
        <w:t>10</w:t>
      </w:r>
      <w:r w:rsidRPr="00C82F96">
        <w:rPr>
          <w:rFonts w:ascii="Krana Fat B" w:hAnsi="Krana Fat B"/>
          <w:color w:val="004050"/>
          <w:sz w:val="40"/>
        </w:rPr>
        <w:t xml:space="preserve"> – </w:t>
      </w:r>
      <w:r w:rsidR="00921E9B" w:rsidRPr="00C82F96">
        <w:rPr>
          <w:rFonts w:ascii="Krana Fat B" w:hAnsi="Krana Fat B"/>
          <w:color w:val="004050"/>
          <w:sz w:val="40"/>
        </w:rPr>
        <w:t>Modules and Packages</w:t>
      </w:r>
    </w:p>
    <w:p w14:paraId="79584884" w14:textId="77777777" w:rsidR="00337BC2" w:rsidRPr="00C82F96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82F96">
        <w:rPr>
          <w:rFonts w:ascii="Montserrat" w:hAnsi="Montserrat" w:cs="Arial"/>
          <w:color w:val="004050"/>
          <w:sz w:val="22"/>
        </w:rPr>
        <w:t>Objective</w:t>
      </w:r>
    </w:p>
    <w:p w14:paraId="4AE2FB18" w14:textId="77777777" w:rsidR="00921E9B" w:rsidRPr="00C82F96" w:rsidRDefault="00921E9B" w:rsidP="00921E9B">
      <w:pPr>
        <w:rPr>
          <w:rFonts w:ascii="Montserrat Light" w:hAnsi="Montserrat Light" w:cs="Arial"/>
        </w:rPr>
      </w:pPr>
      <w:r w:rsidRPr="00C82F96">
        <w:rPr>
          <w:rFonts w:ascii="Montserrat Light" w:hAnsi="Montserrat Light" w:cs="Arial"/>
        </w:rPr>
        <w:t>To write and call our own user-written modules, and to continue practising Python.</w:t>
      </w:r>
    </w:p>
    <w:p w14:paraId="00C7AD67" w14:textId="77777777" w:rsidR="00337BC2" w:rsidRPr="00C82F96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82F96">
        <w:rPr>
          <w:rFonts w:ascii="Montserrat" w:hAnsi="Montserrat" w:cs="Arial"/>
          <w:color w:val="004050"/>
          <w:sz w:val="22"/>
        </w:rPr>
        <w:t>Questions</w:t>
      </w:r>
    </w:p>
    <w:p w14:paraId="0753E831" w14:textId="4B8C0406" w:rsidR="00921E9B" w:rsidRPr="00C82F96" w:rsidRDefault="00921E9B" w:rsidP="00921E9B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In this exercise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we will take two functions you </w:t>
      </w:r>
      <w:r w:rsidR="004B0AD7">
        <w:rPr>
          <w:rFonts w:ascii="Montserrat Light" w:hAnsi="Montserrat Light" w:cs="Arial"/>
          <w:sz w:val="22"/>
          <w:szCs w:val="22"/>
        </w:rPr>
        <w:t>t</w:t>
      </w:r>
      <w:r w:rsidRPr="00C82F96">
        <w:rPr>
          <w:rFonts w:ascii="Montserrat Light" w:hAnsi="Montserrat Light" w:cs="Arial"/>
          <w:sz w:val="22"/>
          <w:szCs w:val="22"/>
        </w:rPr>
        <w:t>urn</w:t>
      </w:r>
      <w:r w:rsidR="004B0AD7">
        <w:rPr>
          <w:rFonts w:ascii="Montserrat Light" w:hAnsi="Montserrat Light" w:cs="Arial"/>
          <w:sz w:val="22"/>
          <w:szCs w:val="22"/>
        </w:rPr>
        <w:t xml:space="preserve"> functions </w:t>
      </w:r>
      <w:r w:rsidRPr="00C82F96">
        <w:rPr>
          <w:rFonts w:ascii="Montserrat Light" w:hAnsi="Montserrat Light" w:cs="Arial"/>
          <w:sz w:val="22"/>
          <w:szCs w:val="22"/>
        </w:rPr>
        <w:t>into a module.</w:t>
      </w:r>
    </w:p>
    <w:p w14:paraId="38FF53E1" w14:textId="20911EC0" w:rsidR="00921E9B" w:rsidRPr="00C82F96" w:rsidRDefault="004B0AD7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in </w:t>
      </w:r>
      <w:proofErr w:type="gramStart"/>
      <w:r w:rsidRPr="00C82F96">
        <w:rPr>
          <w:rFonts w:ascii="Montserrat Light" w:hAnsi="Montserrat Light" w:cs="Arial"/>
          <w:b/>
          <w:sz w:val="22"/>
          <w:szCs w:val="22"/>
        </w:rPr>
        <w:t>Ex10_1.py</w:t>
      </w:r>
      <w:r w:rsidRPr="00C82F96">
        <w:rPr>
          <w:rFonts w:ascii="Montserrat Light" w:hAnsi="Montserrat Light" w:cs="Arial"/>
          <w:sz w:val="22"/>
          <w:szCs w:val="22"/>
        </w:rPr>
        <w:t xml:space="preserve"> </w:t>
      </w:r>
      <w:r>
        <w:rPr>
          <w:rFonts w:ascii="Montserrat Light" w:hAnsi="Montserrat Light" w:cs="Arial"/>
          <w:sz w:val="22"/>
          <w:szCs w:val="22"/>
        </w:rPr>
        <w:t>,there</w:t>
      </w:r>
      <w:proofErr w:type="gramEnd"/>
      <w:r>
        <w:rPr>
          <w:rFonts w:ascii="Montserrat Light" w:hAnsi="Montserrat Light" w:cs="Arial"/>
          <w:sz w:val="22"/>
          <w:szCs w:val="22"/>
        </w:rPr>
        <w:t xml:space="preserve"> are</w:t>
      </w:r>
      <w:r w:rsidR="00921E9B" w:rsidRPr="00C82F96">
        <w:rPr>
          <w:rFonts w:ascii="Montserrat Light" w:hAnsi="Montserrat Light" w:cs="Arial"/>
          <w:sz w:val="22"/>
          <w:szCs w:val="22"/>
        </w:rPr>
        <w:t xml:space="preserve"> two timing functions, </w:t>
      </w:r>
      <w:proofErr w:type="spellStart"/>
      <w:r w:rsidR="00921E9B" w:rsidRPr="00C82F96">
        <w:rPr>
          <w:rFonts w:ascii="Montserrat Light" w:hAnsi="Montserrat Light" w:cs="Courier New"/>
          <w:b/>
          <w:sz w:val="22"/>
          <w:szCs w:val="22"/>
        </w:rPr>
        <w:t>start_timer</w:t>
      </w:r>
      <w:proofErr w:type="spellEnd"/>
      <w:r w:rsidR="00921E9B" w:rsidRPr="00C82F96">
        <w:rPr>
          <w:rFonts w:ascii="Montserrat Light" w:hAnsi="Montserrat Light" w:cs="Courier New"/>
          <w:b/>
          <w:sz w:val="22"/>
          <w:szCs w:val="22"/>
        </w:rPr>
        <w:t>()</w:t>
      </w:r>
      <w:r w:rsidR="00921E9B" w:rsidRPr="00C82F96">
        <w:rPr>
          <w:rFonts w:ascii="Montserrat Light" w:hAnsi="Montserrat Light" w:cs="Arial"/>
          <w:sz w:val="22"/>
          <w:szCs w:val="22"/>
        </w:rPr>
        <w:t xml:space="preserve"> and </w:t>
      </w:r>
      <w:proofErr w:type="spellStart"/>
      <w:r w:rsidR="00921E9B" w:rsidRPr="00C82F96">
        <w:rPr>
          <w:rFonts w:ascii="Montserrat Light" w:hAnsi="Montserrat Light" w:cs="Courier New"/>
          <w:b/>
          <w:sz w:val="22"/>
          <w:szCs w:val="22"/>
        </w:rPr>
        <w:t>end_timer</w:t>
      </w:r>
      <w:proofErr w:type="spellEnd"/>
      <w:r w:rsidR="00921E9B" w:rsidRPr="00C82F96">
        <w:rPr>
          <w:rFonts w:ascii="Montserrat Light" w:hAnsi="Montserrat Light" w:cs="Courier New"/>
          <w:b/>
          <w:sz w:val="22"/>
          <w:szCs w:val="22"/>
        </w:rPr>
        <w:t>()</w:t>
      </w:r>
      <w:r w:rsidR="00DC54FD" w:rsidRPr="00C82F96">
        <w:rPr>
          <w:rFonts w:ascii="Montserrat Light" w:hAnsi="Montserrat Light" w:cs="Arial"/>
          <w:sz w:val="22"/>
          <w:szCs w:val="22"/>
        </w:rPr>
        <w:t>.</w:t>
      </w:r>
      <w:r w:rsidR="00921E9B" w:rsidRPr="00C82F96">
        <w:rPr>
          <w:rFonts w:ascii="Montserrat Light" w:hAnsi="Montserrat Light" w:cs="Arial"/>
          <w:sz w:val="22"/>
          <w:szCs w:val="22"/>
        </w:rPr>
        <w:t>Use that file as a basis of this exerci</w:t>
      </w:r>
      <w:r w:rsidR="00DC54FD" w:rsidRPr="00C82F96">
        <w:rPr>
          <w:rFonts w:ascii="Montserrat Light" w:hAnsi="Montserrat Light" w:cs="Arial"/>
          <w:sz w:val="22"/>
          <w:szCs w:val="22"/>
        </w:rPr>
        <w:t>se, or your own solution if you</w:t>
      </w:r>
      <w:r w:rsidR="00921E9B" w:rsidRPr="00C82F96">
        <w:rPr>
          <w:rFonts w:ascii="Montserrat Light" w:hAnsi="Montserrat Light" w:cs="Arial"/>
          <w:sz w:val="22"/>
          <w:szCs w:val="22"/>
        </w:rPr>
        <w:t xml:space="preserve"> wish.</w:t>
      </w:r>
    </w:p>
    <w:p w14:paraId="3641A6EF" w14:textId="713B111B" w:rsidR="00921E9B" w:rsidRPr="00C82F96" w:rsidRDefault="00921E9B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Create a module called </w:t>
      </w:r>
      <w:proofErr w:type="spellStart"/>
      <w:r w:rsidRPr="00C82F96">
        <w:rPr>
          <w:rFonts w:ascii="Montserrat Light" w:hAnsi="Montserrat Light" w:cs="Arial"/>
          <w:b/>
          <w:sz w:val="22"/>
          <w:szCs w:val="22"/>
        </w:rPr>
        <w:t>mytimer</w:t>
      </w:r>
      <w:proofErr w:type="spellEnd"/>
      <w:r w:rsidRPr="00C82F96">
        <w:rPr>
          <w:rFonts w:ascii="Montserrat Light" w:hAnsi="Montserrat Light" w:cs="Arial"/>
          <w:sz w:val="22"/>
          <w:szCs w:val="22"/>
        </w:rPr>
        <w:t>, which contains these functions (and a</w:t>
      </w:r>
      <w:r w:rsidR="00DC54FD" w:rsidRPr="00C82F96">
        <w:rPr>
          <w:rFonts w:ascii="Montserrat Light" w:hAnsi="Montserrat Light" w:cs="Arial"/>
          <w:sz w:val="22"/>
          <w:szCs w:val="22"/>
        </w:rPr>
        <w:t>ny other supporting variables).</w:t>
      </w:r>
      <w:r w:rsidRPr="00C82F96">
        <w:rPr>
          <w:rFonts w:ascii="Montserrat Light" w:hAnsi="Montserrat Light" w:cs="Arial"/>
          <w:sz w:val="22"/>
          <w:szCs w:val="22"/>
        </w:rPr>
        <w:t xml:space="preserve"> Test the module by importing it and calling the functions before and after a lengthy operation, as before.</w:t>
      </w:r>
    </w:p>
    <w:p w14:paraId="0FADE5DC" w14:textId="340C7A15" w:rsidR="00921E9B" w:rsidRPr="00C82F96" w:rsidRDefault="00921E9B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Note: there is a module called </w:t>
      </w:r>
      <w:proofErr w:type="spellStart"/>
      <w:r w:rsidRPr="00C82F96">
        <w:rPr>
          <w:rFonts w:ascii="Montserrat Light" w:hAnsi="Montserrat Light" w:cs="Arial"/>
          <w:b/>
          <w:sz w:val="22"/>
          <w:szCs w:val="22"/>
        </w:rPr>
        <w:t>timeit</w:t>
      </w:r>
      <w:proofErr w:type="spellEnd"/>
      <w:r w:rsidRPr="00C82F96">
        <w:rPr>
          <w:rFonts w:ascii="Montserrat Light" w:hAnsi="Montserrat Light" w:cs="Arial"/>
          <w:b/>
          <w:sz w:val="22"/>
          <w:szCs w:val="22"/>
        </w:rPr>
        <w:t xml:space="preserve"> </w:t>
      </w:r>
      <w:r w:rsidRPr="00C82F96">
        <w:rPr>
          <w:rFonts w:ascii="Montserrat Light" w:hAnsi="Montserrat Light" w:cs="Arial"/>
          <w:sz w:val="22"/>
          <w:szCs w:val="22"/>
        </w:rPr>
        <w:t>in the Python Standard Library. If you look in the documentation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you will find it is rather more complex th</w:t>
      </w:r>
      <w:r w:rsidR="002A5338" w:rsidRPr="00C82F96">
        <w:rPr>
          <w:rFonts w:ascii="Montserrat Light" w:hAnsi="Montserrat Light" w:cs="Arial"/>
          <w:sz w:val="22"/>
          <w:szCs w:val="22"/>
        </w:rPr>
        <w:t>a</w:t>
      </w:r>
      <w:r w:rsidR="00DC54FD" w:rsidRPr="00C82F96">
        <w:rPr>
          <w:rFonts w:ascii="Montserrat Light" w:hAnsi="Montserrat Light" w:cs="Arial"/>
          <w:sz w:val="22"/>
          <w:szCs w:val="22"/>
        </w:rPr>
        <w:t>n ours.</w:t>
      </w:r>
      <w:r w:rsidRPr="00C82F96">
        <w:rPr>
          <w:rFonts w:ascii="Montserrat Light" w:hAnsi="Montserrat Light" w:cs="Arial"/>
          <w:sz w:val="22"/>
          <w:szCs w:val="22"/>
        </w:rPr>
        <w:t xml:space="preserve"> On Windows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there is also a module bundled with Python called </w:t>
      </w:r>
      <w:r w:rsidRPr="00C82F96">
        <w:rPr>
          <w:rFonts w:ascii="Montserrat Light" w:hAnsi="Montserrat Light" w:cs="Arial"/>
          <w:b/>
          <w:sz w:val="22"/>
          <w:szCs w:val="22"/>
        </w:rPr>
        <w:t>timer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. </w:t>
      </w:r>
      <w:r w:rsidR="002A5338" w:rsidRPr="00C82F96">
        <w:rPr>
          <w:rFonts w:ascii="Montserrat Light" w:hAnsi="Montserrat Light" w:cs="Arial"/>
          <w:sz w:val="22"/>
          <w:szCs w:val="22"/>
        </w:rPr>
        <w:t>So,</w:t>
      </w:r>
      <w:r w:rsidRPr="00C82F96">
        <w:rPr>
          <w:rFonts w:ascii="Montserrat Light" w:hAnsi="Montserrat Light" w:cs="Arial"/>
          <w:sz w:val="22"/>
          <w:szCs w:val="22"/>
        </w:rPr>
        <w:t xml:space="preserve"> do not use either of those module names.</w:t>
      </w:r>
    </w:p>
    <w:p w14:paraId="1D57E3E5" w14:textId="77777777" w:rsidR="00921E9B" w:rsidRPr="00C82F96" w:rsidRDefault="00921E9B" w:rsidP="00921E9B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</w:p>
    <w:p w14:paraId="4FCE79CB" w14:textId="7A556A16" w:rsidR="00921E9B" w:rsidRPr="00C82F96" w:rsidRDefault="00921E9B" w:rsidP="00921E9B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Now test your 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module's docstring using </w:t>
      </w:r>
      <w:proofErr w:type="gramStart"/>
      <w:r w:rsidR="00DC54FD" w:rsidRPr="00C82F96">
        <w:rPr>
          <w:rFonts w:ascii="Montserrat Light" w:hAnsi="Montserrat Light" w:cs="Arial"/>
          <w:sz w:val="22"/>
          <w:szCs w:val="22"/>
        </w:rPr>
        <w:t>IDLE.</w:t>
      </w:r>
      <w:r w:rsidRPr="00C82F96">
        <w:rPr>
          <w:rFonts w:ascii="Montserrat Light" w:hAnsi="Montserrat Light" w:cs="Arial"/>
          <w:sz w:val="22"/>
          <w:szCs w:val="22"/>
        </w:rPr>
        <w:t>.</w:t>
      </w:r>
      <w:proofErr w:type="gramEnd"/>
    </w:p>
    <w:p w14:paraId="3F234407" w14:textId="40C60251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To test under IDLE, first </w:t>
      </w:r>
      <w:r w:rsidRPr="00C82F96">
        <w:rPr>
          <w:rFonts w:ascii="Montserrat Light" w:hAnsi="Montserrat Light" w:cs="Courier New"/>
          <w:b/>
          <w:sz w:val="22"/>
          <w:szCs w:val="22"/>
        </w:rPr>
        <w:t xml:space="preserve">import </w:t>
      </w:r>
      <w:proofErr w:type="spellStart"/>
      <w:r w:rsidRPr="00C82F96">
        <w:rPr>
          <w:rFonts w:ascii="Montserrat Light" w:hAnsi="Montserrat Light" w:cs="Courier New"/>
          <w:b/>
          <w:sz w:val="22"/>
          <w:szCs w:val="22"/>
        </w:rPr>
        <w:t>mytimer</w:t>
      </w:r>
      <w:proofErr w:type="spellEnd"/>
      <w:r w:rsidR="00DC54FD" w:rsidRPr="00C82F96">
        <w:rPr>
          <w:rFonts w:ascii="Montserrat Light" w:hAnsi="Montserrat Light" w:cs="Arial"/>
          <w:sz w:val="22"/>
          <w:szCs w:val="22"/>
        </w:rPr>
        <w:t>. Did that work?</w:t>
      </w:r>
      <w:r w:rsidRPr="00C82F96">
        <w:rPr>
          <w:rFonts w:ascii="Montserrat Light" w:hAnsi="Montserrat Light" w:cs="Arial"/>
          <w:sz w:val="22"/>
          <w:szCs w:val="22"/>
        </w:rPr>
        <w:t xml:space="preserve"> If IDLE did not find your module</w:t>
      </w:r>
      <w:r w:rsidR="00DC54FD" w:rsidRPr="00C82F96">
        <w:rPr>
          <w:rFonts w:ascii="Montserrat Light" w:hAnsi="Montserrat Light" w:cs="Arial"/>
          <w:sz w:val="22"/>
          <w:szCs w:val="22"/>
        </w:rPr>
        <w:t>,</w:t>
      </w:r>
      <w:r w:rsidRPr="00C82F96">
        <w:rPr>
          <w:rFonts w:ascii="Montserrat Light" w:hAnsi="Montserrat Light" w:cs="Arial"/>
          <w:sz w:val="22"/>
          <w:szCs w:val="22"/>
        </w:rPr>
        <w:t xml:space="preserve"> then maybe you should tell it where it is (hint: </w:t>
      </w:r>
      <w:proofErr w:type="spellStart"/>
      <w:proofErr w:type="gramStart"/>
      <w:r w:rsidRPr="00C82F96">
        <w:rPr>
          <w:rFonts w:ascii="Montserrat Light" w:hAnsi="Montserrat Light" w:cs="Courier New"/>
          <w:b/>
          <w:sz w:val="22"/>
          <w:szCs w:val="22"/>
        </w:rPr>
        <w:t>sys.path</w:t>
      </w:r>
      <w:proofErr w:type="spellEnd"/>
      <w:proofErr w:type="gramEnd"/>
      <w:r w:rsidRPr="00C82F96">
        <w:rPr>
          <w:rFonts w:ascii="Montserrat Light" w:hAnsi="Montserrat Light" w:cs="Arial"/>
          <w:sz w:val="22"/>
          <w:szCs w:val="22"/>
        </w:rPr>
        <w:t>)? The easiest way to grab the path is to copy it from the Address bar in Windows Explorer and paste it into IDLE (use a "raw" string).</w:t>
      </w:r>
    </w:p>
    <w:p w14:paraId="46F58DDE" w14:textId="77777777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Once you have managed to import the module, type:</w:t>
      </w:r>
    </w:p>
    <w:p w14:paraId="555068DF" w14:textId="77777777" w:rsidR="00921E9B" w:rsidRPr="00C82F96" w:rsidRDefault="00921E9B" w:rsidP="00921E9B">
      <w:pPr>
        <w:pStyle w:val="LI"/>
        <w:ind w:left="1170" w:firstLine="0"/>
        <w:rPr>
          <w:rFonts w:ascii="Montserrat Light" w:hAnsi="Montserrat Light" w:cs="Courier New"/>
          <w:b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&gt;&gt;&gt; </w:t>
      </w:r>
      <w:r w:rsidRPr="00C82F96">
        <w:rPr>
          <w:rFonts w:ascii="Montserrat Light" w:hAnsi="Montserrat Light" w:cs="Courier New"/>
          <w:b/>
          <w:sz w:val="22"/>
          <w:szCs w:val="22"/>
        </w:rPr>
        <w:t>help(</w:t>
      </w:r>
      <w:proofErr w:type="spellStart"/>
      <w:r w:rsidRPr="00C82F96">
        <w:rPr>
          <w:rFonts w:ascii="Montserrat Light" w:hAnsi="Montserrat Light" w:cs="Courier New"/>
          <w:b/>
          <w:sz w:val="22"/>
          <w:szCs w:val="22"/>
        </w:rPr>
        <w:t>mytimer</w:t>
      </w:r>
      <w:proofErr w:type="spellEnd"/>
      <w:r w:rsidRPr="00C82F96">
        <w:rPr>
          <w:rFonts w:ascii="Montserrat Light" w:hAnsi="Montserrat Light" w:cs="Courier New"/>
          <w:b/>
          <w:sz w:val="22"/>
          <w:szCs w:val="22"/>
        </w:rPr>
        <w:t>)</w:t>
      </w:r>
    </w:p>
    <w:p w14:paraId="08D40A15" w14:textId="77777777" w:rsidR="00921E9B" w:rsidRPr="00C82F96" w:rsidRDefault="00921E9B" w:rsidP="00921E9B">
      <w:pPr>
        <w:pStyle w:val="LI"/>
        <w:ind w:left="1170" w:firstLine="0"/>
        <w:rPr>
          <w:rFonts w:ascii="Montserrat Light" w:hAnsi="Montserrat Light" w:cs="Courier New"/>
          <w:b/>
          <w:sz w:val="22"/>
          <w:szCs w:val="22"/>
        </w:rPr>
      </w:pPr>
    </w:p>
    <w:p w14:paraId="49937DA7" w14:textId="183A391D" w:rsidR="00921E9B" w:rsidRPr="00C82F96" w:rsidRDefault="00921E9B" w:rsidP="00921E9B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Our module is no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t complete without some tests. </w:t>
      </w:r>
      <w:r w:rsidRPr="00C82F96">
        <w:rPr>
          <w:rFonts w:ascii="Montserrat Light" w:hAnsi="Montserrat Light" w:cs="Arial"/>
          <w:sz w:val="22"/>
          <w:szCs w:val="22"/>
        </w:rPr>
        <w:t>Add a</w:t>
      </w:r>
      <w:r w:rsidR="00DC54FD" w:rsidRPr="00C82F96">
        <w:rPr>
          <w:rFonts w:ascii="Montserrat Light" w:hAnsi="Montserrat Light" w:cs="Arial"/>
          <w:sz w:val="22"/>
          <w:szCs w:val="22"/>
        </w:rPr>
        <w:t xml:space="preserve"> simple test to the docstring: </w:t>
      </w:r>
      <w:r w:rsidRPr="00C82F96">
        <w:rPr>
          <w:rFonts w:ascii="Montserrat Light" w:hAnsi="Montserrat Light" w:cs="Arial"/>
          <w:sz w:val="22"/>
          <w:szCs w:val="22"/>
        </w:rPr>
        <w:t xml:space="preserve">call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</w:t>
      </w:r>
      <w:r w:rsidRPr="00C82F96">
        <w:rPr>
          <w:rFonts w:ascii="Montserrat Light" w:hAnsi="Montserrat Light" w:cs="Arial"/>
          <w:sz w:val="22"/>
          <w:szCs w:val="22"/>
        </w:rPr>
        <w:t xml:space="preserve"> immediately followed by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()</w:t>
      </w:r>
      <w:r w:rsidRPr="00C82F96">
        <w:rPr>
          <w:rFonts w:ascii="Montserrat Light" w:hAnsi="Montserrat Light" w:cs="Arial"/>
          <w:sz w:val="22"/>
          <w:szCs w:val="22"/>
        </w:rPr>
        <w:t>, so that the result is predictable.  Do not for</w:t>
      </w:r>
      <w:r w:rsidR="00DC54FD" w:rsidRPr="00C82F96">
        <w:rPr>
          <w:rFonts w:ascii="Montserrat Light" w:hAnsi="Montserrat Light" w:cs="Arial"/>
          <w:sz w:val="22"/>
          <w:szCs w:val="22"/>
        </w:rPr>
        <w:t>get to add the expected output.</w:t>
      </w:r>
      <w:r w:rsidRPr="00C82F96">
        <w:rPr>
          <w:rFonts w:ascii="Montserrat Light" w:hAnsi="Montserrat Light" w:cs="Arial"/>
          <w:sz w:val="22"/>
          <w:szCs w:val="22"/>
        </w:rPr>
        <w:t xml:space="preserve"> Then add the test for__ </w:t>
      </w:r>
      <w:r w:rsidRPr="00C82F96">
        <w:rPr>
          <w:rFonts w:ascii="Montserrat Light" w:hAnsi="Montserrat Light" w:cs="Courier New"/>
          <w:b/>
          <w:sz w:val="22"/>
          <w:szCs w:val="22"/>
        </w:rPr>
        <w:t>main__</w:t>
      </w:r>
      <w:r w:rsidRPr="00C82F96">
        <w:rPr>
          <w:rFonts w:ascii="Montserrat Light" w:hAnsi="Montserrat Light" w:cs="Arial"/>
          <w:sz w:val="22"/>
          <w:szCs w:val="22"/>
        </w:rPr>
        <w:t xml:space="preserve">, with the call to </w:t>
      </w:r>
      <w:proofErr w:type="spellStart"/>
      <w:proofErr w:type="gramStart"/>
      <w:r w:rsidRPr="00C82F96">
        <w:rPr>
          <w:rFonts w:ascii="Montserrat Light" w:hAnsi="Montserrat Light" w:cs="Courier New"/>
          <w:b/>
          <w:sz w:val="22"/>
          <w:szCs w:val="22"/>
        </w:rPr>
        <w:t>doctest.testmod</w:t>
      </w:r>
      <w:proofErr w:type="spellEnd"/>
      <w:proofErr w:type="gramEnd"/>
      <w:r w:rsidRPr="00C82F96">
        <w:rPr>
          <w:rFonts w:ascii="Montserrat Light" w:hAnsi="Montserrat Light" w:cs="Courier New"/>
          <w:b/>
          <w:sz w:val="22"/>
          <w:szCs w:val="22"/>
        </w:rPr>
        <w:t>()</w:t>
      </w:r>
      <w:r w:rsidRPr="00C82F96">
        <w:rPr>
          <w:rFonts w:ascii="Montserrat Light" w:hAnsi="Montserrat Light" w:cs="Arial"/>
          <w:sz w:val="22"/>
          <w:szCs w:val="22"/>
        </w:rPr>
        <w:t>.</w:t>
      </w:r>
    </w:p>
    <w:p w14:paraId="3A484816" w14:textId="77777777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 xml:space="preserve">Test by running </w:t>
      </w:r>
      <w:r w:rsidRPr="00C82F96">
        <w:rPr>
          <w:rFonts w:ascii="Montserrat Light" w:hAnsi="Montserrat Light" w:cs="Courier New"/>
          <w:b/>
          <w:sz w:val="22"/>
          <w:szCs w:val="22"/>
        </w:rPr>
        <w:t>timer.py –v</w:t>
      </w:r>
      <w:r w:rsidRPr="00C82F96">
        <w:rPr>
          <w:rFonts w:ascii="Montserrat Light" w:hAnsi="Montserrat Light" w:cs="Arial"/>
          <w:sz w:val="22"/>
          <w:szCs w:val="22"/>
        </w:rPr>
        <w:t xml:space="preserve"> from the Windows command-line (cmd.exe).</w:t>
      </w:r>
    </w:p>
    <w:p w14:paraId="0202345C" w14:textId="77777777" w:rsidR="00921E9B" w:rsidRPr="00C82F96" w:rsidRDefault="00921E9B" w:rsidP="00921E9B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</w:p>
    <w:p w14:paraId="299F6206" w14:textId="77777777" w:rsidR="00921E9B" w:rsidRPr="00C82F96" w:rsidRDefault="00921E9B" w:rsidP="00921E9B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br w:type="page"/>
      </w:r>
    </w:p>
    <w:p w14:paraId="203FD51B" w14:textId="39D3D2FE" w:rsidR="00337BC2" w:rsidRPr="00C82F96" w:rsidRDefault="0014421C" w:rsidP="00921E9B">
      <w:pPr>
        <w:pStyle w:val="QATemplateHeadingTwo"/>
        <w:rPr>
          <w:rFonts w:ascii="Montserrat" w:hAnsi="Montserrat"/>
          <w:sz w:val="22"/>
        </w:rPr>
      </w:pPr>
      <w:r w:rsidRPr="00C82F96">
        <w:rPr>
          <w:rFonts w:ascii="Montserrat" w:hAnsi="Montserrat"/>
          <w:color w:val="004050"/>
          <w:sz w:val="22"/>
        </w:rPr>
        <w:lastRenderedPageBreak/>
        <w:t>Solutions</w:t>
      </w:r>
    </w:p>
    <w:p w14:paraId="4BDF3710" w14:textId="2D59CD4A" w:rsidR="00070E0C" w:rsidRPr="00C82F96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  <w:r w:rsidRPr="00C82F96">
        <w:rPr>
          <w:rFonts w:ascii="Montserrat Light" w:hAnsi="Montserrat Light" w:cs="Arial"/>
          <w:bCs/>
          <w:szCs w:val="22"/>
        </w:rPr>
        <w:t>Here are our versions of these exercises, remember that yours can be differen</w:t>
      </w:r>
      <w:r w:rsidR="009A759F" w:rsidRPr="00C82F96">
        <w:rPr>
          <w:rFonts w:ascii="Montserrat Light" w:hAnsi="Montserrat Light" w:cs="Arial"/>
          <w:bCs/>
          <w:szCs w:val="22"/>
        </w:rPr>
        <w:t xml:space="preserve">t to these, but still correct. </w:t>
      </w:r>
      <w:r w:rsidRPr="00C82F96">
        <w:rPr>
          <w:rFonts w:ascii="Montserrat Light" w:hAnsi="Montserrat Light" w:cs="Arial"/>
          <w:bCs/>
          <w:szCs w:val="22"/>
        </w:rPr>
        <w:t xml:space="preserve">If in </w:t>
      </w:r>
      <w:r w:rsidR="002A5338" w:rsidRPr="00C82F96">
        <w:rPr>
          <w:rFonts w:ascii="Montserrat Light" w:hAnsi="Montserrat Light" w:cs="Arial"/>
          <w:bCs/>
          <w:szCs w:val="22"/>
        </w:rPr>
        <w:t>doubt,</w:t>
      </w:r>
      <w:r w:rsidRPr="00C82F96">
        <w:rPr>
          <w:rFonts w:ascii="Montserrat Light" w:hAnsi="Montserrat Light" w:cs="Arial"/>
          <w:bCs/>
          <w:szCs w:val="22"/>
        </w:rPr>
        <w:t xml:space="preserve"> ask your instructor.</w:t>
      </w:r>
    </w:p>
    <w:p w14:paraId="4D503AE0" w14:textId="77777777" w:rsidR="00070E0C" w:rsidRPr="00C82F96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</w:p>
    <w:p w14:paraId="19EF89F4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The test script looks like this:</w:t>
      </w:r>
    </w:p>
    <w:p w14:paraId="158C22AB" w14:textId="597C6779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49A6A3F" w14:textId="77777777" w:rsidR="002A5338" w:rsidRPr="00C82F96" w:rsidRDefault="002A5338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3C1AC979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()</w:t>
      </w:r>
    </w:p>
    <w:p w14:paraId="6AAFE82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lines = 0</w:t>
      </w:r>
    </w:p>
    <w:p w14:paraId="7969AE54" w14:textId="319A9565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for row in open("words"):</w:t>
      </w:r>
    </w:p>
    <w:p w14:paraId="6651B30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lines += 1</w:t>
      </w:r>
    </w:p>
    <w:p w14:paraId="674D8CDF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spellStart"/>
      <w:r w:rsidRPr="00C82F96">
        <w:rPr>
          <w:rFonts w:ascii="Montserrat Light" w:hAnsi="Montserrat Light" w:cs="Courier New"/>
          <w:sz w:val="22"/>
          <w:szCs w:val="22"/>
        </w:rPr>
        <w:t>mytimer.end_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</w:t>
      </w:r>
    </w:p>
    <w:p w14:paraId="252240D9" w14:textId="126200E9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gramStart"/>
      <w:r w:rsidRPr="00C82F96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"Number of lines:",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>lines)</w:t>
      </w:r>
    </w:p>
    <w:p w14:paraId="2E1E85A5" w14:textId="77777777" w:rsidR="00EF1F46" w:rsidRPr="00C82F96" w:rsidRDefault="00EF1F46" w:rsidP="00EF1F46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63F9E959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  <w:r w:rsidRPr="00C82F96">
        <w:rPr>
          <w:rFonts w:ascii="Montserrat Light" w:hAnsi="Montserrat Light" w:cs="Arial"/>
          <w:sz w:val="22"/>
          <w:szCs w:val="22"/>
        </w:rPr>
        <w:t>Here is our final module:</w:t>
      </w:r>
    </w:p>
    <w:p w14:paraId="0579F671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3ED20FE0" w14:textId="2225194C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"""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This user written module contains a simple mechanism for timing operations from Python.  It contains two functions,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 xml:space="preserve">), which must be called first to initialise the present time, and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()which calculates the elapsed CPU time and displays it.</w:t>
      </w:r>
    </w:p>
    <w:p w14:paraId="1BB7DF7E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78059373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&gt;&gt;&gt; start_timer()</w:t>
      </w:r>
    </w:p>
    <w:p w14:paraId="08F6A93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&gt;&gt;&gt; end_timer()</w:t>
      </w:r>
    </w:p>
    <w:p w14:paraId="79C5DE45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End time    : 0.000 seconds</w:t>
      </w:r>
    </w:p>
    <w:p w14:paraId="36ECE79E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"""</w:t>
      </w:r>
    </w:p>
    <w:p w14:paraId="397E5744" w14:textId="04484DBB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os</w:t>
      </w:r>
      <w:proofErr w:type="spellEnd"/>
    </w:p>
    <w:p w14:paraId="64DABF98" w14:textId="77777777" w:rsidR="002A5338" w:rsidRPr="00C82F96" w:rsidRDefault="002A5338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3EE68E64" w14:textId="6DBAE81B" w:rsidR="00EF1F46" w:rsidRPr="00C82F96" w:rsidRDefault="00567DE9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 xml:space="preserve"> = None</w:t>
      </w:r>
    </w:p>
    <w:p w14:paraId="2DF15F22" w14:textId="77777777" w:rsidR="00EF1F46" w:rsidRPr="00C82F96" w:rsidRDefault="00EF1F46" w:rsidP="00EF1F46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</w:p>
    <w:p w14:paraId="1FDB55CC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# TIMER FUNCTIONS</w:t>
      </w:r>
    </w:p>
    <w:p w14:paraId="3C7740A9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):</w:t>
      </w:r>
    </w:p>
    <w:p w14:paraId="30F4DFAF" w14:textId="77777777" w:rsidR="002A5338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""" The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 xml:space="preserve">) function marks the start of a </w:t>
      </w:r>
    </w:p>
    <w:p w14:paraId="6C053317" w14:textId="3C4D939F" w:rsidR="00EF1F46" w:rsidRPr="00C82F96" w:rsidRDefault="002A5338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T</w:t>
      </w:r>
      <w:r w:rsidR="00EF1F46" w:rsidRPr="00C82F96">
        <w:rPr>
          <w:rFonts w:ascii="Montserrat Light" w:hAnsi="Montserrat Light" w:cs="Courier New"/>
          <w:sz w:val="22"/>
          <w:szCs w:val="22"/>
        </w:rPr>
        <w:t>imed</w:t>
      </w:r>
      <w:r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="00EF1F46" w:rsidRPr="00C82F96">
        <w:rPr>
          <w:rFonts w:ascii="Montserrat Light" w:hAnsi="Montserrat Light" w:cs="Courier New"/>
          <w:sz w:val="22"/>
          <w:szCs w:val="22"/>
        </w:rPr>
        <w:t xml:space="preserve">interval, to be completed by </w:t>
      </w:r>
      <w:proofErr w:type="spellStart"/>
      <w:r w:rsidR="00EF1F46" w:rsidRPr="00C82F96">
        <w:rPr>
          <w:rFonts w:ascii="Montserrat Light" w:hAnsi="Montserrat Light" w:cs="Courier New"/>
          <w:sz w:val="22"/>
          <w:szCs w:val="22"/>
        </w:rPr>
        <w:t>end_</w:t>
      </w:r>
      <w:proofErr w:type="gramStart"/>
      <w:r w:rsidR="00EF1F46"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="00EF1F46"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="00EF1F46" w:rsidRPr="00C82F96">
        <w:rPr>
          <w:rFonts w:ascii="Montserrat Light" w:hAnsi="Montserrat Light" w:cs="Courier New"/>
          <w:sz w:val="22"/>
          <w:szCs w:val="22"/>
        </w:rPr>
        <w:t>).</w:t>
      </w:r>
    </w:p>
    <w:p w14:paraId="1E85ED92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This function requires no parameters.</w:t>
      </w:r>
    </w:p>
    <w:p w14:paraId="12F7C96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"""</w:t>
      </w:r>
    </w:p>
    <w:p w14:paraId="46F5C284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global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</w:p>
    <w:p w14:paraId="5D341CD7" w14:textId="65AB4B6F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="007F643C"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="007F643C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= </w:t>
      </w: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os.times</w:t>
      </w:r>
      <w:proofErr w:type="spellEnd"/>
      <w:proofErr w:type="gramEnd"/>
      <w:r w:rsidRPr="00C82F96">
        <w:rPr>
          <w:rFonts w:ascii="Montserrat Light" w:hAnsi="Montserrat Light" w:cs="Courier New"/>
          <w:sz w:val="22"/>
          <w:szCs w:val="22"/>
        </w:rPr>
        <w:t>()[:2]</w:t>
      </w:r>
    </w:p>
    <w:p w14:paraId="6BD6108B" w14:textId="48A1CDAB" w:rsidR="00FA7722" w:rsidRPr="00C82F96" w:rsidRDefault="00FA7722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return</w:t>
      </w:r>
    </w:p>
    <w:p w14:paraId="379208BB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7865C167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>def end_timer(txt='End time'):</w:t>
      </w:r>
    </w:p>
    <w:p w14:paraId="4F946CB4" w14:textId="456AACDC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Pr="00C82F96">
        <w:rPr>
          <w:rFonts w:ascii="Montserrat Light" w:hAnsi="Montserrat Light" w:cs="Courier New"/>
          <w:sz w:val="22"/>
          <w:szCs w:val="22"/>
        </w:rPr>
        <w:t>"""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The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) function completes a timed interval</w:t>
      </w:r>
    </w:p>
    <w:p w14:paraId="0C1B112E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started by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start_timer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.  It prints an optional text</w:t>
      </w:r>
    </w:p>
    <w:p w14:paraId="056ED8BF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message (default 'End time') followed by the CPU time</w:t>
      </w:r>
    </w:p>
    <w:p w14:paraId="087DD25C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used in seconds.</w:t>
      </w:r>
    </w:p>
    <w:p w14:paraId="5DFBC50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lastRenderedPageBreak/>
        <w:t xml:space="preserve">    This function has one optional parameter, the text to </w:t>
      </w:r>
    </w:p>
    <w:p w14:paraId="1EC25A7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be displayed.</w:t>
      </w:r>
    </w:p>
    <w:p w14:paraId="21152E32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"""</w:t>
      </w:r>
    </w:p>
    <w:p w14:paraId="4499F906" w14:textId="40735E2B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="007F643C" w:rsidRPr="00C82F96">
        <w:rPr>
          <w:rFonts w:ascii="Montserrat Light" w:hAnsi="Montserrat Light" w:cs="Courier New"/>
          <w:sz w:val="22"/>
          <w:szCs w:val="22"/>
        </w:rPr>
        <w:t>end_time</w:t>
      </w:r>
      <w:proofErr w:type="spellEnd"/>
      <w:r w:rsidR="007F643C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 xml:space="preserve">= </w:t>
      </w: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os.times</w:t>
      </w:r>
      <w:proofErr w:type="spellEnd"/>
      <w:proofErr w:type="gramEnd"/>
      <w:r w:rsidRPr="00C82F96">
        <w:rPr>
          <w:rFonts w:ascii="Montserrat Light" w:hAnsi="Montserrat Light" w:cs="Courier New"/>
          <w:sz w:val="22"/>
          <w:szCs w:val="22"/>
        </w:rPr>
        <w:t>()[:2]</w:t>
      </w:r>
    </w:p>
    <w:p w14:paraId="49DB774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print ("{0:&lt;12}: {1:01.3f} seconds".</w:t>
      </w:r>
    </w:p>
    <w:p w14:paraId="037B90D9" w14:textId="370AFD66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82F96">
        <w:rPr>
          <w:rFonts w:ascii="Montserrat Light" w:hAnsi="Montserrat Light" w:cs="Courier New"/>
          <w:sz w:val="22"/>
          <w:szCs w:val="22"/>
        </w:rPr>
        <w:t>format(</w:t>
      </w:r>
      <w:proofErr w:type="gramEnd"/>
      <w:r w:rsidRPr="00C82F96">
        <w:rPr>
          <w:rFonts w:ascii="Montserrat Light" w:hAnsi="Montserrat Light" w:cs="Courier New"/>
          <w:sz w:val="22"/>
          <w:szCs w:val="22"/>
        </w:rPr>
        <w:t>txt,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end_time</w:t>
      </w:r>
      <w:proofErr w:type="spellEnd"/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r w:rsidRPr="00C82F96">
        <w:rPr>
          <w:rFonts w:ascii="Montserrat Light" w:hAnsi="Montserrat Light" w:cs="Courier New"/>
          <w:sz w:val="22"/>
          <w:szCs w:val="22"/>
        </w:rPr>
        <w:t>-</w:t>
      </w:r>
      <w:r w:rsidR="002A5338" w:rsidRPr="00C82F96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Pr="00C82F96">
        <w:rPr>
          <w:rFonts w:ascii="Montserrat Light" w:hAnsi="Montserrat Light" w:cs="Courier New"/>
          <w:sz w:val="22"/>
          <w:szCs w:val="22"/>
        </w:rPr>
        <w:t>))</w:t>
      </w:r>
    </w:p>
    <w:p w14:paraId="3BA7F5F1" w14:textId="3D0DABF7" w:rsidR="00680674" w:rsidRPr="00C82F96" w:rsidRDefault="00680674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return</w:t>
      </w:r>
    </w:p>
    <w:p w14:paraId="36709532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18187A21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>if __name__ == "__main__":</w:t>
      </w:r>
    </w:p>
    <w:p w14:paraId="7E120B17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import </w:t>
      </w:r>
      <w:proofErr w:type="spellStart"/>
      <w:r w:rsidRPr="00C82F96">
        <w:rPr>
          <w:rFonts w:ascii="Montserrat Light" w:hAnsi="Montserrat Light" w:cs="Courier New"/>
          <w:sz w:val="22"/>
          <w:szCs w:val="22"/>
        </w:rPr>
        <w:t>doctest</w:t>
      </w:r>
      <w:proofErr w:type="spellEnd"/>
    </w:p>
    <w:p w14:paraId="15408006" w14:textId="77777777" w:rsidR="00EF1F46" w:rsidRPr="00C82F96" w:rsidRDefault="00EF1F46" w:rsidP="00EF1F46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82F96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C82F96">
        <w:rPr>
          <w:rFonts w:ascii="Montserrat Light" w:hAnsi="Montserrat Light" w:cs="Courier New"/>
          <w:sz w:val="22"/>
          <w:szCs w:val="22"/>
        </w:rPr>
        <w:t>doctest.testmod</w:t>
      </w:r>
      <w:proofErr w:type="spellEnd"/>
      <w:proofErr w:type="gramEnd"/>
      <w:r w:rsidRPr="00C82F96">
        <w:rPr>
          <w:rFonts w:ascii="Montserrat Light" w:hAnsi="Montserrat Light" w:cs="Courier New"/>
          <w:sz w:val="22"/>
          <w:szCs w:val="22"/>
        </w:rPr>
        <w:t>()</w:t>
      </w:r>
    </w:p>
    <w:p w14:paraId="667C13A9" w14:textId="77777777" w:rsidR="00EF1F46" w:rsidRPr="00C82F96" w:rsidRDefault="00EF1F46" w:rsidP="00EF1F46">
      <w:pPr>
        <w:pStyle w:val="PS"/>
        <w:ind w:left="720"/>
        <w:rPr>
          <w:rFonts w:ascii="Montserrat Light" w:hAnsi="Montserrat Light" w:cs="Courier New"/>
          <w:b/>
          <w:sz w:val="22"/>
          <w:szCs w:val="22"/>
        </w:rPr>
      </w:pPr>
    </w:p>
    <w:p w14:paraId="410B1E0D" w14:textId="0E521DA3" w:rsidR="00EF1F46" w:rsidRPr="00C82F96" w:rsidRDefault="00EF1F46">
      <w:pPr>
        <w:rPr>
          <w:rFonts w:ascii="Montserrat Light" w:eastAsia="Times New Roman" w:hAnsi="Montserrat Light" w:cs="Arial"/>
          <w:b/>
          <w:lang w:eastAsia="en-US"/>
        </w:rPr>
      </w:pPr>
    </w:p>
    <w:sectPr w:rsidR="00EF1F46" w:rsidRPr="00C82F96" w:rsidSect="009A759F">
      <w:headerReference w:type="default" r:id="rId11"/>
      <w:footerReference w:type="even" r:id="rId12"/>
      <w:footerReference w:type="default" r:id="rId13"/>
      <w:pgSz w:w="11906" w:h="16838" w:code="9"/>
      <w:pgMar w:top="1418" w:right="1134" w:bottom="2836" w:left="1418" w:header="454" w:footer="315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A403" w14:textId="77777777" w:rsidR="00096D07" w:rsidRDefault="00096D07" w:rsidP="00690DF9">
      <w:r>
        <w:separator/>
      </w:r>
    </w:p>
  </w:endnote>
  <w:endnote w:type="continuationSeparator" w:id="0">
    <w:p w14:paraId="29F23B7D" w14:textId="77777777" w:rsidR="00096D07" w:rsidRDefault="00096D07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B3B7" w14:textId="77777777" w:rsidR="00AF101E" w:rsidRDefault="00AF101E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4F0D8" w14:textId="77777777" w:rsidR="003E0CB9" w:rsidRDefault="003E0CB9" w:rsidP="00AF10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4E37" w14:textId="52B85C07" w:rsidR="00AF101E" w:rsidRPr="00C82F96" w:rsidRDefault="00AF101E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C82F96">
      <w:rPr>
        <w:rStyle w:val="PageNumber"/>
        <w:rFonts w:ascii="Montserrat Light" w:hAnsi="Montserrat Light"/>
      </w:rPr>
      <w:fldChar w:fldCharType="begin"/>
    </w:r>
    <w:r w:rsidRPr="00C82F96">
      <w:rPr>
        <w:rStyle w:val="PageNumber"/>
        <w:rFonts w:ascii="Montserrat Light" w:hAnsi="Montserrat Light"/>
      </w:rPr>
      <w:instrText xml:space="preserve">PAGE  </w:instrText>
    </w:r>
    <w:r w:rsidRPr="00C82F96">
      <w:rPr>
        <w:rStyle w:val="PageNumber"/>
        <w:rFonts w:ascii="Montserrat Light" w:hAnsi="Montserrat Light"/>
      </w:rPr>
      <w:fldChar w:fldCharType="separate"/>
    </w:r>
    <w:r w:rsidR="009A759F" w:rsidRPr="00C82F96">
      <w:rPr>
        <w:rStyle w:val="PageNumber"/>
        <w:rFonts w:ascii="Montserrat Light" w:hAnsi="Montserrat Light"/>
        <w:noProof/>
      </w:rPr>
      <w:t>57</w:t>
    </w:r>
    <w:r w:rsidRPr="00C82F96">
      <w:rPr>
        <w:rStyle w:val="PageNumber"/>
        <w:rFonts w:ascii="Montserrat Light" w:hAnsi="Montserrat Light"/>
      </w:rPr>
      <w:fldChar w:fldCharType="end"/>
    </w:r>
  </w:p>
  <w:p w14:paraId="4FED0383" w14:textId="7DED692C" w:rsidR="004A3E9F" w:rsidRPr="00C82F96" w:rsidRDefault="004A3E9F" w:rsidP="00AF101E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  <w:p w14:paraId="40BC00AB" w14:textId="77777777" w:rsidR="00C82F96" w:rsidRDefault="00C82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EE81" w14:textId="77777777" w:rsidR="00096D07" w:rsidRDefault="00096D07" w:rsidP="00690DF9">
      <w:r>
        <w:separator/>
      </w:r>
    </w:p>
  </w:footnote>
  <w:footnote w:type="continuationSeparator" w:id="0">
    <w:p w14:paraId="2F539D71" w14:textId="77777777" w:rsidR="00096D07" w:rsidRDefault="00096D07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060A" w14:textId="6E584D77" w:rsidR="00C82F96" w:rsidRPr="00E7051B" w:rsidRDefault="00C82F96" w:rsidP="00C82F96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1312" behindDoc="0" locked="0" layoutInCell="1" allowOverlap="1" wp14:anchorId="7AF0AAFC" wp14:editId="7DDC8166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</w:t>
    </w:r>
    <w:r w:rsidR="004B0AD7">
      <w:rPr>
        <w:rFonts w:ascii="Montserrat Light" w:hAnsi="Montserrat Light"/>
      </w:rPr>
      <w:t xml:space="preserve"> v3</w:t>
    </w:r>
  </w:p>
  <w:p w14:paraId="2FA0BE74" w14:textId="3554040C" w:rsidR="004A3E9F" w:rsidRPr="00C82F96" w:rsidRDefault="004A3E9F" w:rsidP="00C82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536D"/>
    <w:multiLevelType w:val="hybridMultilevel"/>
    <w:tmpl w:val="BF7219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33202">
    <w:abstractNumId w:val="1"/>
  </w:num>
  <w:num w:numId="2" w16cid:durableId="136534112">
    <w:abstractNumId w:val="3"/>
  </w:num>
  <w:num w:numId="3" w16cid:durableId="1806387426">
    <w:abstractNumId w:val="7"/>
  </w:num>
  <w:num w:numId="4" w16cid:durableId="197279224">
    <w:abstractNumId w:val="4"/>
  </w:num>
  <w:num w:numId="5" w16cid:durableId="565068327">
    <w:abstractNumId w:val="11"/>
  </w:num>
  <w:num w:numId="6" w16cid:durableId="86968196">
    <w:abstractNumId w:val="6"/>
  </w:num>
  <w:num w:numId="7" w16cid:durableId="703407628">
    <w:abstractNumId w:val="10"/>
  </w:num>
  <w:num w:numId="8" w16cid:durableId="1963999884">
    <w:abstractNumId w:val="9"/>
  </w:num>
  <w:num w:numId="9" w16cid:durableId="1259174384">
    <w:abstractNumId w:val="13"/>
  </w:num>
  <w:num w:numId="10" w16cid:durableId="804854343">
    <w:abstractNumId w:val="2"/>
  </w:num>
  <w:num w:numId="11" w16cid:durableId="1141507148">
    <w:abstractNumId w:val="5"/>
  </w:num>
  <w:num w:numId="12" w16cid:durableId="1718310999">
    <w:abstractNumId w:val="0"/>
  </w:num>
  <w:num w:numId="13" w16cid:durableId="3288890">
    <w:abstractNumId w:val="14"/>
  </w:num>
  <w:num w:numId="14" w16cid:durableId="1837258527">
    <w:abstractNumId w:val="12"/>
  </w:num>
  <w:num w:numId="15" w16cid:durableId="1292398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96D07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C6CC4"/>
    <w:rsid w:val="001D6301"/>
    <w:rsid w:val="001E1761"/>
    <w:rsid w:val="002349FE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5338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A3E9F"/>
    <w:rsid w:val="004B0AD7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67DE9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3B5F"/>
    <w:rsid w:val="00651B1D"/>
    <w:rsid w:val="0066248F"/>
    <w:rsid w:val="00680674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21EA2"/>
    <w:rsid w:val="0073159C"/>
    <w:rsid w:val="00740308"/>
    <w:rsid w:val="00753101"/>
    <w:rsid w:val="00754A8F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7F643C"/>
    <w:rsid w:val="00807F9E"/>
    <w:rsid w:val="0081273B"/>
    <w:rsid w:val="00812882"/>
    <w:rsid w:val="00814F27"/>
    <w:rsid w:val="00827A21"/>
    <w:rsid w:val="00827A62"/>
    <w:rsid w:val="00842532"/>
    <w:rsid w:val="0085512F"/>
    <w:rsid w:val="008622B1"/>
    <w:rsid w:val="008706E8"/>
    <w:rsid w:val="0088181A"/>
    <w:rsid w:val="008847A9"/>
    <w:rsid w:val="00892FC1"/>
    <w:rsid w:val="008A3226"/>
    <w:rsid w:val="008B13AE"/>
    <w:rsid w:val="008B5833"/>
    <w:rsid w:val="008C26CD"/>
    <w:rsid w:val="008C4BC4"/>
    <w:rsid w:val="008E0D99"/>
    <w:rsid w:val="008F6635"/>
    <w:rsid w:val="00904630"/>
    <w:rsid w:val="00904B25"/>
    <w:rsid w:val="0091133E"/>
    <w:rsid w:val="00921E9B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A759F"/>
    <w:rsid w:val="009C7278"/>
    <w:rsid w:val="009E78B4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253D"/>
    <w:rsid w:val="00A737E6"/>
    <w:rsid w:val="00A966E0"/>
    <w:rsid w:val="00AB398F"/>
    <w:rsid w:val="00AB4DB1"/>
    <w:rsid w:val="00AB60AB"/>
    <w:rsid w:val="00AC55B1"/>
    <w:rsid w:val="00AC6CE5"/>
    <w:rsid w:val="00AF101E"/>
    <w:rsid w:val="00AF4580"/>
    <w:rsid w:val="00B01C29"/>
    <w:rsid w:val="00B01ED2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93E17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82F96"/>
    <w:rsid w:val="00C9453A"/>
    <w:rsid w:val="00C96120"/>
    <w:rsid w:val="00C97EC0"/>
    <w:rsid w:val="00CA7F18"/>
    <w:rsid w:val="00CB14AC"/>
    <w:rsid w:val="00CB40A6"/>
    <w:rsid w:val="00CB46E1"/>
    <w:rsid w:val="00CC77BE"/>
    <w:rsid w:val="00CD3544"/>
    <w:rsid w:val="00CD55EF"/>
    <w:rsid w:val="00CD7D30"/>
    <w:rsid w:val="00CE3F53"/>
    <w:rsid w:val="00CE5261"/>
    <w:rsid w:val="00CF6D50"/>
    <w:rsid w:val="00D27533"/>
    <w:rsid w:val="00D2753B"/>
    <w:rsid w:val="00D4361C"/>
    <w:rsid w:val="00D65650"/>
    <w:rsid w:val="00D862AB"/>
    <w:rsid w:val="00DC26B2"/>
    <w:rsid w:val="00DC5438"/>
    <w:rsid w:val="00DC54FD"/>
    <w:rsid w:val="00DC6EF9"/>
    <w:rsid w:val="00E42649"/>
    <w:rsid w:val="00E8013E"/>
    <w:rsid w:val="00EA464A"/>
    <w:rsid w:val="00EB150E"/>
    <w:rsid w:val="00EB5C37"/>
    <w:rsid w:val="00ED00D8"/>
    <w:rsid w:val="00EF1F46"/>
    <w:rsid w:val="00EF3DD0"/>
    <w:rsid w:val="00F11CB3"/>
    <w:rsid w:val="00F226FA"/>
    <w:rsid w:val="00F40B16"/>
    <w:rsid w:val="00F67BBB"/>
    <w:rsid w:val="00F751CA"/>
    <w:rsid w:val="00F86371"/>
    <w:rsid w:val="00F86EEE"/>
    <w:rsid w:val="00F9106C"/>
    <w:rsid w:val="00F92D97"/>
    <w:rsid w:val="00FA7722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0D0CF"/>
  <w15:docId w15:val="{95BDA416-1A6D-44CA-8F29-5A9B908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BI">
    <w:name w:val="BI"/>
    <w:basedOn w:val="Normal"/>
    <w:rsid w:val="00921E9B"/>
    <w:pPr>
      <w:widowControl w:val="0"/>
      <w:tabs>
        <w:tab w:val="left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I">
    <w:name w:val="LI"/>
    <w:basedOn w:val="Normal"/>
    <w:rsid w:val="00921E9B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23E0-3131-4F36-9B69-D2EECCC855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E7D76-D005-4085-947A-BB6DB588C64A}"/>
</file>

<file path=customXml/itemProps4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8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</cp:revision>
  <cp:lastPrinted>2011-06-02T09:20:00Z</cp:lastPrinted>
  <dcterms:created xsi:type="dcterms:W3CDTF">2020-12-14T08:21:00Z</dcterms:created>
  <dcterms:modified xsi:type="dcterms:W3CDTF">2023-06-01T09:37:00Z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