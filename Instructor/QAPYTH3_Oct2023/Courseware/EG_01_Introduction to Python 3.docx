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4BB21" w14:textId="77777777" w:rsidR="00337BC2" w:rsidRPr="00D51530" w:rsidRDefault="00337BC2" w:rsidP="00D51530">
      <w:pPr>
        <w:pStyle w:val="Heading1"/>
        <w:spacing w:before="240" w:line="259" w:lineRule="auto"/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</w:pPr>
      <w:r w:rsidRPr="00D51530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 xml:space="preserve">Exercise </w:t>
      </w:r>
      <w:r w:rsidR="009C3533" w:rsidRPr="00D51530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>1</w:t>
      </w:r>
      <w:r w:rsidRPr="00D51530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 xml:space="preserve"> – </w:t>
      </w:r>
      <w:r w:rsidR="009C3533" w:rsidRPr="00D51530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>Introduction to Python 3</w:t>
      </w:r>
    </w:p>
    <w:p w14:paraId="0C8BD308" w14:textId="77777777" w:rsidR="00337BC2" w:rsidRPr="00337BC2" w:rsidRDefault="00337BC2" w:rsidP="00337BC2">
      <w:pPr>
        <w:pStyle w:val="QATemplateHeadingTwo"/>
        <w:rPr>
          <w:rFonts w:cs="Arial"/>
        </w:rPr>
      </w:pPr>
      <w:r w:rsidRPr="00D51530">
        <w:rPr>
          <w:rFonts w:ascii="Montserrat" w:eastAsiaTheme="majorEastAsia" w:hAnsi="Montserrat" w:cstheme="majorBidi"/>
          <w:color w:val="004050"/>
          <w:sz w:val="22"/>
          <w:szCs w:val="26"/>
          <w:lang w:eastAsia="en-US"/>
        </w:rPr>
        <w:t>Objective</w:t>
      </w:r>
    </w:p>
    <w:p w14:paraId="6B2B9F10" w14:textId="7D532080" w:rsidR="009C3533" w:rsidRPr="004427A9" w:rsidRDefault="009C3533" w:rsidP="009C3533">
      <w:pPr>
        <w:rPr>
          <w:rFonts w:ascii="Montserrat Light" w:hAnsi="Montserrat Light" w:cs="Arial"/>
        </w:rPr>
      </w:pPr>
      <w:r w:rsidRPr="004427A9">
        <w:rPr>
          <w:rFonts w:ascii="Montserrat Light" w:hAnsi="Montserrat Light" w:cs="Arial"/>
        </w:rPr>
        <w:t>To become familiar with the environment used for this course</w:t>
      </w:r>
      <w:r w:rsidR="00D771E4">
        <w:rPr>
          <w:rFonts w:ascii="Montserrat Light" w:hAnsi="Montserrat Light" w:cs="Arial"/>
        </w:rPr>
        <w:t xml:space="preserve"> </w:t>
      </w:r>
      <w:r w:rsidRPr="004427A9">
        <w:rPr>
          <w:rFonts w:ascii="Montserrat Light" w:hAnsi="Montserrat Light" w:cs="Arial"/>
        </w:rPr>
        <w:t>and some basics of Python 3.</w:t>
      </w:r>
    </w:p>
    <w:p w14:paraId="03821BC2" w14:textId="77777777" w:rsidR="00337BC2" w:rsidRPr="00D51530" w:rsidRDefault="00337BC2" w:rsidP="00337BC2">
      <w:pPr>
        <w:pStyle w:val="QATemplateHeadingTwo"/>
        <w:rPr>
          <w:rFonts w:ascii="Montserrat" w:eastAsiaTheme="majorEastAsia" w:hAnsi="Montserrat" w:cstheme="majorBidi"/>
          <w:color w:val="004050"/>
          <w:sz w:val="22"/>
          <w:szCs w:val="26"/>
          <w:lang w:eastAsia="en-US"/>
        </w:rPr>
      </w:pPr>
      <w:r w:rsidRPr="00D51530">
        <w:rPr>
          <w:rFonts w:ascii="Montserrat" w:eastAsiaTheme="majorEastAsia" w:hAnsi="Montserrat" w:cstheme="majorBidi"/>
          <w:color w:val="004050"/>
          <w:sz w:val="22"/>
          <w:szCs w:val="26"/>
          <w:lang w:eastAsia="en-US"/>
        </w:rPr>
        <w:t>Questions</w:t>
      </w:r>
    </w:p>
    <w:p w14:paraId="316F872B" w14:textId="5702D1A3" w:rsidR="009C3533" w:rsidRPr="004427A9" w:rsidRDefault="009C3533" w:rsidP="009C3533">
      <w:pPr>
        <w:pStyle w:val="ParaSub"/>
        <w:numPr>
          <w:ilvl w:val="0"/>
          <w:numId w:val="6"/>
        </w:numPr>
        <w:rPr>
          <w:rFonts w:ascii="Montserrat Light" w:hAnsi="Montserrat Light" w:cs="Arial"/>
          <w:bCs/>
        </w:rPr>
      </w:pPr>
      <w:r w:rsidRPr="004427A9">
        <w:rPr>
          <w:rFonts w:ascii="Montserrat Light" w:hAnsi="Montserrat Light" w:cs="Arial"/>
          <w:bCs/>
        </w:rPr>
        <w:t xml:space="preserve">Which version of </w:t>
      </w:r>
      <w:r w:rsidR="009338EB">
        <w:rPr>
          <w:rFonts w:ascii="Montserrat Light" w:hAnsi="Montserrat Light" w:cs="Arial"/>
          <w:bCs/>
        </w:rPr>
        <w:t>P</w:t>
      </w:r>
      <w:r w:rsidRPr="004427A9">
        <w:rPr>
          <w:rFonts w:ascii="Montserrat Light" w:hAnsi="Montserrat Light" w:cs="Arial"/>
          <w:bCs/>
        </w:rPr>
        <w:t>ython is being used?</w:t>
      </w:r>
    </w:p>
    <w:p w14:paraId="1EA13E1C" w14:textId="7AA7A0A5" w:rsidR="009C3533" w:rsidRPr="004427A9" w:rsidRDefault="009C3533" w:rsidP="009C3533">
      <w:pPr>
        <w:pStyle w:val="ParaSub"/>
        <w:numPr>
          <w:ilvl w:val="0"/>
          <w:numId w:val="6"/>
        </w:numPr>
        <w:rPr>
          <w:rFonts w:ascii="Montserrat Light" w:hAnsi="Montserrat Light" w:cs="Arial"/>
          <w:bCs/>
        </w:rPr>
      </w:pPr>
      <w:r w:rsidRPr="004427A9">
        <w:rPr>
          <w:rFonts w:ascii="Montserrat Light" w:hAnsi="Montserrat Light" w:cs="Arial"/>
          <w:bCs/>
        </w:rPr>
        <w:t xml:space="preserve">Using an editor, create a new script called </w:t>
      </w:r>
      <w:r w:rsidRPr="004427A9">
        <w:rPr>
          <w:rFonts w:ascii="Montserrat Light" w:hAnsi="Montserrat Light" w:cs="Courier New"/>
          <w:b/>
          <w:bCs/>
        </w:rPr>
        <w:t>ex1.py</w:t>
      </w:r>
      <w:r w:rsidR="00AE5D17" w:rsidRPr="004427A9">
        <w:rPr>
          <w:rFonts w:ascii="Montserrat Light" w:hAnsi="Montserrat Light" w:cs="Arial"/>
          <w:bCs/>
        </w:rPr>
        <w:t xml:space="preserve">. </w:t>
      </w:r>
      <w:r w:rsidRPr="004427A9">
        <w:rPr>
          <w:rFonts w:ascii="Montserrat Light" w:hAnsi="Montserrat Light" w:cs="Arial"/>
          <w:bCs/>
        </w:rPr>
        <w:t>Within this script</w:t>
      </w:r>
      <w:r w:rsidR="00AE5D17" w:rsidRPr="004427A9">
        <w:rPr>
          <w:rFonts w:ascii="Montserrat Light" w:hAnsi="Montserrat Light" w:cs="Arial"/>
          <w:bCs/>
        </w:rPr>
        <w:t>,</w:t>
      </w:r>
      <w:r w:rsidRPr="004427A9">
        <w:rPr>
          <w:rFonts w:ascii="Montserrat Light" w:hAnsi="Montserrat Light" w:cs="Arial"/>
          <w:bCs/>
        </w:rPr>
        <w:t xml:space="preserve"> create two variables, one containing your first name and another containing your last name.  Display them using </w:t>
      </w:r>
      <w:r w:rsidRPr="004427A9">
        <w:rPr>
          <w:rFonts w:ascii="Montserrat Light" w:hAnsi="Montserrat Light" w:cs="Courier New"/>
          <w:b/>
          <w:bCs/>
        </w:rPr>
        <w:t>print</w:t>
      </w:r>
      <w:r w:rsidRPr="004427A9">
        <w:rPr>
          <w:rFonts w:ascii="Montserrat Light" w:hAnsi="Montserrat Light" w:cs="Arial"/>
          <w:bCs/>
        </w:rPr>
        <w:t xml:space="preserve"> with a space between each one.</w:t>
      </w:r>
    </w:p>
    <w:p w14:paraId="2AD88892" w14:textId="77777777" w:rsidR="009C3533" w:rsidRPr="004427A9" w:rsidRDefault="009C3533" w:rsidP="009C3533">
      <w:pPr>
        <w:pStyle w:val="ParaSub"/>
        <w:ind w:left="720"/>
        <w:rPr>
          <w:rFonts w:ascii="Montserrat Light" w:hAnsi="Montserrat Light" w:cs="Arial"/>
          <w:bCs/>
        </w:rPr>
      </w:pPr>
      <w:r w:rsidRPr="004427A9">
        <w:rPr>
          <w:rFonts w:ascii="Montserrat Light" w:hAnsi="Montserrat Light" w:cs="Arial"/>
          <w:bCs/>
        </w:rPr>
        <w:t>Run the script:</w:t>
      </w:r>
    </w:p>
    <w:p w14:paraId="4FFC1F0E" w14:textId="77777777" w:rsidR="009C3533" w:rsidRPr="004427A9" w:rsidRDefault="009C3533" w:rsidP="009C3533">
      <w:pPr>
        <w:pStyle w:val="ParaSub"/>
        <w:numPr>
          <w:ilvl w:val="1"/>
          <w:numId w:val="7"/>
        </w:numPr>
        <w:rPr>
          <w:rFonts w:ascii="Montserrat Light" w:hAnsi="Montserrat Light" w:cs="Arial"/>
          <w:bCs/>
        </w:rPr>
      </w:pPr>
      <w:r w:rsidRPr="004427A9">
        <w:rPr>
          <w:rFonts w:ascii="Montserrat Light" w:hAnsi="Montserrat Light" w:cs="Arial"/>
          <w:bCs/>
        </w:rPr>
        <w:t>From a command-line</w:t>
      </w:r>
    </w:p>
    <w:p w14:paraId="16404A02" w14:textId="77777777" w:rsidR="009C3533" w:rsidRPr="004427A9" w:rsidRDefault="009C3533" w:rsidP="009C3533">
      <w:pPr>
        <w:pStyle w:val="ParaSub"/>
        <w:numPr>
          <w:ilvl w:val="1"/>
          <w:numId w:val="7"/>
        </w:numPr>
        <w:rPr>
          <w:rFonts w:ascii="Montserrat Light" w:hAnsi="Montserrat Light" w:cs="Arial"/>
          <w:bCs/>
        </w:rPr>
      </w:pPr>
      <w:r w:rsidRPr="004427A9">
        <w:rPr>
          <w:rFonts w:ascii="Montserrat Light" w:hAnsi="Montserrat Light" w:cs="Arial"/>
          <w:bCs/>
        </w:rPr>
        <w:t>From IDLE</w:t>
      </w:r>
    </w:p>
    <w:p w14:paraId="6C0B0DFF" w14:textId="06B52041" w:rsidR="009C3533" w:rsidRPr="004427A9" w:rsidRDefault="009C3533" w:rsidP="009C3533">
      <w:pPr>
        <w:pStyle w:val="ParaSub"/>
        <w:ind w:left="720"/>
        <w:rPr>
          <w:rFonts w:ascii="Montserrat Light" w:hAnsi="Montserrat Light" w:cs="Arial"/>
          <w:bCs/>
          <w:sz w:val="24"/>
          <w:szCs w:val="24"/>
        </w:rPr>
      </w:pPr>
    </w:p>
    <w:p w14:paraId="7F24F262" w14:textId="77777777" w:rsidR="009C3533" w:rsidRDefault="009C3533" w:rsidP="009C3533">
      <w:pPr>
        <w:pStyle w:val="ParaSub"/>
        <w:ind w:left="0"/>
        <w:rPr>
          <w:rFonts w:ascii="Montserrat Light" w:hAnsi="Montserrat Light" w:cs="Arial"/>
          <w:b/>
          <w:bCs/>
          <w:szCs w:val="22"/>
        </w:rPr>
      </w:pPr>
      <w:r w:rsidRPr="004427A9">
        <w:rPr>
          <w:rFonts w:ascii="Montserrat Light" w:hAnsi="Montserrat Light" w:cs="Arial"/>
          <w:b/>
          <w:bCs/>
          <w:szCs w:val="22"/>
        </w:rPr>
        <w:t>If time allows…</w:t>
      </w:r>
    </w:p>
    <w:p w14:paraId="313FA135" w14:textId="77777777" w:rsidR="00A02FD4" w:rsidRDefault="00A02FD4" w:rsidP="009C3533">
      <w:pPr>
        <w:pStyle w:val="ParaSub"/>
        <w:ind w:left="0"/>
        <w:rPr>
          <w:rFonts w:ascii="Montserrat Light" w:hAnsi="Montserrat Light" w:cs="Arial"/>
          <w:b/>
          <w:bCs/>
          <w:szCs w:val="22"/>
        </w:rPr>
      </w:pPr>
    </w:p>
    <w:p w14:paraId="4856B7A3" w14:textId="7D293877" w:rsidR="00A02FD4" w:rsidRPr="00A02FD4" w:rsidRDefault="00A02FD4" w:rsidP="00A02FD4">
      <w:pPr>
        <w:pStyle w:val="ParaSub"/>
        <w:numPr>
          <w:ilvl w:val="0"/>
          <w:numId w:val="6"/>
        </w:numPr>
        <w:rPr>
          <w:rFonts w:ascii="Montserrat Light" w:hAnsi="Montserrat Light" w:cs="Arial"/>
          <w:szCs w:val="22"/>
        </w:rPr>
      </w:pPr>
      <w:r>
        <w:rPr>
          <w:rFonts w:ascii="Montserrat Light" w:hAnsi="Montserrat Light" w:cs="Arial"/>
          <w:szCs w:val="22"/>
        </w:rPr>
        <w:t xml:space="preserve">Import </w:t>
      </w:r>
      <w:r>
        <w:rPr>
          <w:rFonts w:ascii="Montserrat Light" w:hAnsi="Montserrat Light" w:cs="Arial"/>
          <w:b/>
          <w:bCs/>
          <w:szCs w:val="22"/>
        </w:rPr>
        <w:t xml:space="preserve">sys </w:t>
      </w:r>
      <w:r>
        <w:rPr>
          <w:rFonts w:ascii="Montserrat Light" w:hAnsi="Montserrat Light" w:cs="Arial"/>
          <w:szCs w:val="22"/>
        </w:rPr>
        <w:t xml:space="preserve">and use it to find out what OS you are running </w:t>
      </w:r>
      <w:proofErr w:type="gramStart"/>
      <w:r>
        <w:rPr>
          <w:rFonts w:ascii="Montserrat Light" w:hAnsi="Montserrat Light" w:cs="Arial"/>
          <w:szCs w:val="22"/>
        </w:rPr>
        <w:t>on</w:t>
      </w:r>
      <w:proofErr w:type="gramEnd"/>
    </w:p>
    <w:p w14:paraId="38AC87E9" w14:textId="77777777" w:rsidR="003E0CB9" w:rsidRDefault="003E0CB9">
      <w:pPr>
        <w:rPr>
          <w:rFonts w:ascii="Arial" w:hAnsi="Arial"/>
          <w:b/>
          <w:color w:val="005AAB"/>
          <w:sz w:val="28"/>
        </w:rPr>
      </w:pPr>
      <w:r>
        <w:br w:type="page"/>
      </w:r>
    </w:p>
    <w:p w14:paraId="4DE6D374" w14:textId="77777777" w:rsidR="00337BC2" w:rsidRPr="00D51530" w:rsidRDefault="0014421C" w:rsidP="00337BC2">
      <w:pPr>
        <w:pStyle w:val="QATemplateHeadingTwo"/>
        <w:rPr>
          <w:rFonts w:ascii="Montserrat" w:eastAsiaTheme="majorEastAsia" w:hAnsi="Montserrat" w:cstheme="majorBidi"/>
          <w:color w:val="004050"/>
          <w:sz w:val="22"/>
          <w:szCs w:val="26"/>
          <w:lang w:eastAsia="en-US"/>
        </w:rPr>
      </w:pPr>
      <w:r w:rsidRPr="00D51530">
        <w:rPr>
          <w:rFonts w:ascii="Montserrat" w:eastAsiaTheme="majorEastAsia" w:hAnsi="Montserrat" w:cstheme="majorBidi"/>
          <w:color w:val="004050"/>
          <w:sz w:val="22"/>
          <w:szCs w:val="26"/>
          <w:lang w:eastAsia="en-US"/>
        </w:rPr>
        <w:lastRenderedPageBreak/>
        <w:t>Solutions</w:t>
      </w:r>
    </w:p>
    <w:p w14:paraId="7553ED6F" w14:textId="139B18C5" w:rsidR="009C3533" w:rsidRPr="004427A9" w:rsidRDefault="009C3533" w:rsidP="009C3533">
      <w:pPr>
        <w:rPr>
          <w:rFonts w:ascii="Montserrat Light" w:hAnsi="Montserrat Light" w:cs="Arial"/>
          <w:lang w:val="en-US"/>
        </w:rPr>
      </w:pPr>
      <w:r w:rsidRPr="004427A9">
        <w:rPr>
          <w:rFonts w:ascii="Montserrat Light" w:hAnsi="Montserrat Light" w:cs="Arial"/>
          <w:lang w:val="en-US"/>
        </w:rPr>
        <w:t>From IDLE, open the file using the menus File/Open, which will create a new window displaying the source code. Run that code from the new window using Run/Run module (or by pressing &lt;F5&gt;).</w:t>
      </w:r>
    </w:p>
    <w:p w14:paraId="1DECF340" w14:textId="77777777" w:rsidR="00322767" w:rsidRPr="004427A9" w:rsidRDefault="00322767" w:rsidP="00322767">
      <w:pPr>
        <w:pStyle w:val="ParaSub"/>
        <w:ind w:left="1440" w:hanging="1440"/>
        <w:rPr>
          <w:rFonts w:ascii="Montserrat Light" w:hAnsi="Montserrat Light" w:cs="Arial"/>
          <w:b/>
        </w:rPr>
      </w:pPr>
      <w:r w:rsidRPr="004427A9">
        <w:rPr>
          <w:rFonts w:ascii="Montserrat Light" w:hAnsi="Montserrat Light" w:cs="Arial"/>
          <w:b/>
        </w:rPr>
        <w:t>Question 1</w:t>
      </w:r>
    </w:p>
    <w:p w14:paraId="2FC8C3C5" w14:textId="56FCB3DB" w:rsidR="009C3533" w:rsidRPr="004427A9" w:rsidRDefault="009C3533" w:rsidP="00322767">
      <w:pPr>
        <w:pStyle w:val="ParaSub"/>
        <w:ind w:left="360"/>
        <w:rPr>
          <w:rFonts w:ascii="Montserrat Light" w:hAnsi="Montserrat Light" w:cs="Arial"/>
          <w:bCs/>
        </w:rPr>
      </w:pPr>
      <w:r w:rsidRPr="004427A9">
        <w:rPr>
          <w:rFonts w:ascii="Montserrat Light" w:hAnsi="Montserrat Light" w:cs="Arial"/>
          <w:bCs/>
        </w:rPr>
        <w:t xml:space="preserve">Which version of </w:t>
      </w:r>
      <w:r w:rsidR="009338EB">
        <w:rPr>
          <w:rFonts w:ascii="Montserrat Light" w:hAnsi="Montserrat Light" w:cs="Arial"/>
          <w:bCs/>
        </w:rPr>
        <w:t>P</w:t>
      </w:r>
      <w:r w:rsidRPr="004427A9">
        <w:rPr>
          <w:rFonts w:ascii="Montserrat Light" w:hAnsi="Montserrat Light" w:cs="Arial"/>
          <w:bCs/>
        </w:rPr>
        <w:t>ython is being used?</w:t>
      </w:r>
    </w:p>
    <w:p w14:paraId="440B2D90" w14:textId="77777777" w:rsidR="009C3533" w:rsidRPr="004427A9" w:rsidRDefault="009C3533" w:rsidP="009C3533">
      <w:pPr>
        <w:pStyle w:val="ParaSub"/>
        <w:ind w:left="1800" w:hanging="1440"/>
        <w:rPr>
          <w:rFonts w:ascii="Montserrat Light" w:hAnsi="Montserrat Light" w:cs="Courier New"/>
          <w:b/>
          <w:bCs/>
          <w:lang w:val="en-US"/>
        </w:rPr>
      </w:pPr>
      <w:r w:rsidRPr="004427A9">
        <w:rPr>
          <w:rFonts w:ascii="Montserrat Light" w:hAnsi="Montserrat Light" w:cs="Courier New"/>
          <w:bCs/>
        </w:rPr>
        <w:t xml:space="preserve">$ </w:t>
      </w:r>
      <w:r w:rsidRPr="004427A9">
        <w:rPr>
          <w:rFonts w:ascii="Montserrat Light" w:hAnsi="Montserrat Light" w:cs="Courier New"/>
          <w:b/>
          <w:bCs/>
        </w:rPr>
        <w:t>python -V</w:t>
      </w:r>
    </w:p>
    <w:p w14:paraId="43002C2F" w14:textId="17F4E9FF" w:rsidR="00A02FD4" w:rsidRPr="004427A9" w:rsidRDefault="009C3533" w:rsidP="00A02FD4">
      <w:pPr>
        <w:pStyle w:val="ParaSub"/>
        <w:ind w:left="0" w:firstLine="360"/>
        <w:rPr>
          <w:rFonts w:ascii="Montserrat Light" w:hAnsi="Montserrat Light" w:cs="Courier New"/>
          <w:bCs/>
        </w:rPr>
      </w:pPr>
      <w:r w:rsidRPr="004427A9">
        <w:rPr>
          <w:rFonts w:ascii="Montserrat Light" w:hAnsi="Montserrat Light" w:cs="Courier New"/>
          <w:bCs/>
        </w:rPr>
        <w:t>Python 3.</w:t>
      </w:r>
      <w:r w:rsidR="00A02FD4">
        <w:rPr>
          <w:rFonts w:ascii="Montserrat Light" w:hAnsi="Montserrat Light" w:cs="Courier New"/>
          <w:bCs/>
        </w:rPr>
        <w:t>10.5 (depending on what you have installed)</w:t>
      </w:r>
    </w:p>
    <w:p w14:paraId="54EBAF4C" w14:textId="77777777" w:rsidR="00322767" w:rsidRPr="004427A9" w:rsidRDefault="00322767" w:rsidP="00322767">
      <w:pPr>
        <w:pStyle w:val="ParaSub"/>
        <w:ind w:left="1440" w:hanging="1440"/>
        <w:rPr>
          <w:rFonts w:ascii="Montserrat Light" w:hAnsi="Montserrat Light" w:cs="Arial"/>
          <w:b/>
        </w:rPr>
      </w:pPr>
    </w:p>
    <w:p w14:paraId="7ECEA5CC" w14:textId="1F6DDE09" w:rsidR="00322767" w:rsidRPr="004427A9" w:rsidRDefault="00322767" w:rsidP="00322767">
      <w:pPr>
        <w:pStyle w:val="ParaSub"/>
        <w:ind w:left="1440" w:hanging="1440"/>
        <w:rPr>
          <w:rFonts w:ascii="Montserrat Light" w:hAnsi="Montserrat Light" w:cs="Arial"/>
          <w:b/>
        </w:rPr>
      </w:pPr>
      <w:r w:rsidRPr="004427A9">
        <w:rPr>
          <w:rFonts w:ascii="Montserrat Light" w:hAnsi="Montserrat Light" w:cs="Arial"/>
          <w:b/>
        </w:rPr>
        <w:t>Question 2</w:t>
      </w:r>
    </w:p>
    <w:p w14:paraId="1F7193C8" w14:textId="3B48F5C8" w:rsidR="009C3533" w:rsidRPr="004427A9" w:rsidRDefault="009C3533" w:rsidP="00322767">
      <w:pPr>
        <w:pStyle w:val="ParaSub"/>
        <w:ind w:left="360"/>
        <w:rPr>
          <w:rFonts w:ascii="Montserrat Light" w:hAnsi="Montserrat Light" w:cs="Arial"/>
          <w:bCs/>
        </w:rPr>
      </w:pPr>
      <w:r w:rsidRPr="004427A9">
        <w:rPr>
          <w:rFonts w:ascii="Montserrat Light" w:hAnsi="Montserrat Light" w:cs="Arial"/>
          <w:bCs/>
        </w:rPr>
        <w:t xml:space="preserve">Using an editor, create a new script called </w:t>
      </w:r>
      <w:r w:rsidRPr="004427A9">
        <w:rPr>
          <w:rFonts w:ascii="Montserrat Light" w:hAnsi="Montserrat Light" w:cs="Courier New"/>
          <w:b/>
          <w:bCs/>
        </w:rPr>
        <w:t>ex1.py</w:t>
      </w:r>
      <w:r w:rsidRPr="004427A9">
        <w:rPr>
          <w:rFonts w:ascii="Montserrat Light" w:hAnsi="Montserrat Light" w:cs="Arial"/>
          <w:bCs/>
        </w:rPr>
        <w:t xml:space="preserve">. </w:t>
      </w:r>
      <w:r w:rsidR="00AE5D17" w:rsidRPr="004427A9">
        <w:rPr>
          <w:rFonts w:ascii="Montserrat Light" w:hAnsi="Montserrat Light" w:cs="Arial"/>
          <w:bCs/>
        </w:rPr>
        <w:t xml:space="preserve">Within this script, </w:t>
      </w:r>
      <w:r w:rsidRPr="004427A9">
        <w:rPr>
          <w:rFonts w:ascii="Montserrat Light" w:hAnsi="Montserrat Light" w:cs="Arial"/>
          <w:bCs/>
        </w:rPr>
        <w:t xml:space="preserve">create two variables, one containing your first name and another containing your last </w:t>
      </w:r>
      <w:r w:rsidR="00AE5D17" w:rsidRPr="004427A9">
        <w:rPr>
          <w:rFonts w:ascii="Montserrat Light" w:hAnsi="Montserrat Light" w:cs="Arial"/>
          <w:bCs/>
        </w:rPr>
        <w:t>name.</w:t>
      </w:r>
      <w:r w:rsidRPr="004427A9">
        <w:rPr>
          <w:rFonts w:ascii="Montserrat Light" w:hAnsi="Montserrat Light" w:cs="Arial"/>
          <w:bCs/>
        </w:rPr>
        <w:t xml:space="preserve"> Display them using </w:t>
      </w:r>
      <w:r w:rsidRPr="004427A9">
        <w:rPr>
          <w:rFonts w:ascii="Montserrat Light" w:hAnsi="Montserrat Light" w:cs="Courier New"/>
          <w:b/>
          <w:bCs/>
        </w:rPr>
        <w:t>print</w:t>
      </w:r>
      <w:r w:rsidRPr="004427A9">
        <w:rPr>
          <w:rFonts w:ascii="Montserrat Light" w:hAnsi="Montserrat Light" w:cs="Arial"/>
          <w:bCs/>
        </w:rPr>
        <w:t xml:space="preserve"> with a space between each one.</w:t>
      </w:r>
    </w:p>
    <w:p w14:paraId="633F2BEE" w14:textId="77777777" w:rsidR="009C3533" w:rsidRPr="004427A9" w:rsidRDefault="009C3533" w:rsidP="009C3533">
      <w:pPr>
        <w:pStyle w:val="ParaSub"/>
        <w:ind w:left="0" w:firstLine="360"/>
        <w:rPr>
          <w:rFonts w:ascii="Montserrat Light" w:hAnsi="Montserrat Light" w:cs="Arial"/>
          <w:bCs/>
        </w:rPr>
      </w:pPr>
      <w:r w:rsidRPr="004427A9">
        <w:rPr>
          <w:rFonts w:ascii="Montserrat Light" w:hAnsi="Montserrat Light" w:cs="Arial"/>
          <w:bCs/>
        </w:rPr>
        <w:t>Run the script:</w:t>
      </w:r>
    </w:p>
    <w:p w14:paraId="09854638" w14:textId="77777777" w:rsidR="009C3533" w:rsidRPr="004427A9" w:rsidRDefault="009C3533" w:rsidP="009C3533">
      <w:pPr>
        <w:pStyle w:val="ParaSub"/>
        <w:numPr>
          <w:ilvl w:val="1"/>
          <w:numId w:val="8"/>
        </w:numPr>
        <w:rPr>
          <w:rFonts w:ascii="Montserrat Light" w:hAnsi="Montserrat Light" w:cs="Arial"/>
          <w:bCs/>
        </w:rPr>
      </w:pPr>
      <w:r w:rsidRPr="004427A9">
        <w:rPr>
          <w:rFonts w:ascii="Montserrat Light" w:hAnsi="Montserrat Light" w:cs="Arial"/>
          <w:bCs/>
        </w:rPr>
        <w:t>From a command-line</w:t>
      </w:r>
    </w:p>
    <w:p w14:paraId="58E39661" w14:textId="77777777" w:rsidR="009C3533" w:rsidRPr="004427A9" w:rsidRDefault="009C3533" w:rsidP="009C3533">
      <w:pPr>
        <w:pStyle w:val="ParaSub"/>
        <w:numPr>
          <w:ilvl w:val="1"/>
          <w:numId w:val="8"/>
        </w:numPr>
        <w:rPr>
          <w:rFonts w:ascii="Montserrat Light" w:hAnsi="Montserrat Light" w:cs="Arial"/>
          <w:bCs/>
        </w:rPr>
      </w:pPr>
      <w:r w:rsidRPr="004427A9">
        <w:rPr>
          <w:rFonts w:ascii="Montserrat Light" w:hAnsi="Montserrat Light" w:cs="Arial"/>
          <w:bCs/>
        </w:rPr>
        <w:t>From IDLE</w:t>
      </w:r>
    </w:p>
    <w:p w14:paraId="2E0CDE62" w14:textId="77777777" w:rsidR="009C3533" w:rsidRPr="004427A9" w:rsidRDefault="009C3533" w:rsidP="009C3533">
      <w:pPr>
        <w:pStyle w:val="ParaSub"/>
        <w:ind w:left="0"/>
        <w:rPr>
          <w:rFonts w:ascii="Montserrat Light" w:hAnsi="Montserrat Light" w:cs="Arial"/>
          <w:bCs/>
        </w:rPr>
      </w:pPr>
      <w:r w:rsidRPr="004427A9">
        <w:rPr>
          <w:rFonts w:ascii="Montserrat Light" w:hAnsi="Montserrat Light" w:cs="Arial"/>
          <w:bCs/>
        </w:rPr>
        <w:t xml:space="preserve">      Our solution has this code in it:</w:t>
      </w:r>
    </w:p>
    <w:p w14:paraId="3EBC1298" w14:textId="77777777" w:rsidR="009C3533" w:rsidRPr="004427A9" w:rsidRDefault="009C3533" w:rsidP="009C3533">
      <w:pPr>
        <w:pStyle w:val="ParaSub"/>
        <w:spacing w:after="0"/>
        <w:ind w:left="2160" w:hanging="1440"/>
        <w:rPr>
          <w:rFonts w:ascii="Montserrat Light" w:hAnsi="Montserrat Light" w:cs="Courier New"/>
          <w:bCs/>
        </w:rPr>
      </w:pPr>
      <w:r w:rsidRPr="004427A9">
        <w:rPr>
          <w:rFonts w:ascii="Montserrat Light" w:hAnsi="Montserrat Light" w:cs="Courier New"/>
          <w:bCs/>
        </w:rPr>
        <w:t xml:space="preserve">first = 'Fred' </w:t>
      </w:r>
    </w:p>
    <w:p w14:paraId="50222583" w14:textId="5D993F62" w:rsidR="009C3533" w:rsidRPr="004427A9" w:rsidRDefault="009C3533" w:rsidP="009C3533">
      <w:pPr>
        <w:pStyle w:val="ParaSub"/>
        <w:spacing w:after="0"/>
        <w:ind w:left="2160" w:hanging="1440"/>
        <w:rPr>
          <w:rFonts w:ascii="Montserrat Light" w:hAnsi="Montserrat Light" w:cs="Courier New"/>
          <w:bCs/>
        </w:rPr>
      </w:pPr>
      <w:r w:rsidRPr="004427A9">
        <w:rPr>
          <w:rFonts w:ascii="Montserrat Light" w:hAnsi="Montserrat Light" w:cs="Courier New"/>
          <w:bCs/>
        </w:rPr>
        <w:t>last = 'Bloggs'</w:t>
      </w:r>
    </w:p>
    <w:p w14:paraId="4905F9B1" w14:textId="19266131" w:rsidR="009C3533" w:rsidRPr="004427A9" w:rsidRDefault="009C3533" w:rsidP="009C3533">
      <w:pPr>
        <w:pStyle w:val="ParaSub"/>
        <w:spacing w:after="0"/>
        <w:ind w:left="2160" w:hanging="1440"/>
        <w:rPr>
          <w:rFonts w:ascii="Montserrat Light" w:hAnsi="Montserrat Light" w:cs="Courier New"/>
          <w:bCs/>
        </w:rPr>
      </w:pPr>
      <w:r w:rsidRPr="004427A9">
        <w:rPr>
          <w:rFonts w:ascii="Montserrat Light" w:hAnsi="Montserrat Light" w:cs="Courier New"/>
          <w:bCs/>
        </w:rPr>
        <w:t>print(first,</w:t>
      </w:r>
      <w:r w:rsidR="00F27F92" w:rsidRPr="004427A9">
        <w:rPr>
          <w:rFonts w:ascii="Montserrat Light" w:hAnsi="Montserrat Light" w:cs="Courier New"/>
          <w:bCs/>
        </w:rPr>
        <w:t xml:space="preserve"> </w:t>
      </w:r>
      <w:r w:rsidRPr="004427A9">
        <w:rPr>
          <w:rFonts w:ascii="Montserrat Light" w:hAnsi="Montserrat Light" w:cs="Courier New"/>
          <w:bCs/>
        </w:rPr>
        <w:t>last)</w:t>
      </w:r>
    </w:p>
    <w:p w14:paraId="03F7C20D" w14:textId="77777777" w:rsidR="00A02FD4" w:rsidRDefault="00A02FD4" w:rsidP="009C3533">
      <w:pPr>
        <w:pStyle w:val="ParaSub"/>
        <w:ind w:left="1800" w:hanging="1440"/>
        <w:rPr>
          <w:rFonts w:ascii="Montserrat Light" w:hAnsi="Montserrat Light" w:cs="Arial"/>
          <w:bCs/>
          <w:lang w:val="en-US"/>
        </w:rPr>
      </w:pPr>
    </w:p>
    <w:p w14:paraId="0548D2BF" w14:textId="29C19ED9" w:rsidR="009C3533" w:rsidRPr="004427A9" w:rsidRDefault="009C3533" w:rsidP="009C3533">
      <w:pPr>
        <w:pStyle w:val="ParaSub"/>
        <w:ind w:left="1800" w:hanging="1440"/>
        <w:rPr>
          <w:rFonts w:ascii="Montserrat Light" w:hAnsi="Montserrat Light" w:cs="Arial"/>
          <w:bCs/>
          <w:lang w:val="en-US"/>
        </w:rPr>
      </w:pPr>
      <w:r w:rsidRPr="004427A9">
        <w:rPr>
          <w:rFonts w:ascii="Montserrat Light" w:hAnsi="Montserrat Light" w:cs="Arial"/>
          <w:bCs/>
          <w:lang w:val="en-US"/>
        </w:rPr>
        <w:t>Notice that separating the two variables with a comma inserts a space for us.</w:t>
      </w:r>
    </w:p>
    <w:p w14:paraId="55C99BE3" w14:textId="70B0E101" w:rsidR="009C3533" w:rsidRPr="004427A9" w:rsidRDefault="009C3533" w:rsidP="009C3533">
      <w:pPr>
        <w:pStyle w:val="ParaSub"/>
        <w:ind w:left="360"/>
        <w:rPr>
          <w:rFonts w:ascii="Montserrat Light" w:hAnsi="Montserrat Light" w:cs="Arial"/>
          <w:bCs/>
        </w:rPr>
      </w:pPr>
    </w:p>
    <w:p w14:paraId="174BDDD3" w14:textId="3DA6B772" w:rsidR="00A02FD4" w:rsidRDefault="00A02FD4" w:rsidP="00A02FD4">
      <w:pPr>
        <w:pStyle w:val="ParaSub"/>
        <w:ind w:left="1440" w:hanging="1440"/>
        <w:rPr>
          <w:rFonts w:ascii="Montserrat Light" w:hAnsi="Montserrat Light" w:cs="Arial"/>
          <w:b/>
        </w:rPr>
      </w:pPr>
      <w:r w:rsidRPr="004427A9">
        <w:rPr>
          <w:rFonts w:ascii="Montserrat Light" w:hAnsi="Montserrat Light" w:cs="Arial"/>
          <w:b/>
        </w:rPr>
        <w:t xml:space="preserve">Question </w:t>
      </w:r>
      <w:r>
        <w:rPr>
          <w:rFonts w:ascii="Montserrat Light" w:hAnsi="Montserrat Light" w:cs="Arial"/>
          <w:b/>
        </w:rPr>
        <w:t>3</w:t>
      </w:r>
    </w:p>
    <w:p w14:paraId="0953232C" w14:textId="6F546DFF" w:rsidR="00A02FD4" w:rsidRDefault="00A02FD4" w:rsidP="00A02FD4">
      <w:pPr>
        <w:pStyle w:val="ParaSub"/>
        <w:ind w:left="1440" w:hanging="1440"/>
        <w:rPr>
          <w:rFonts w:ascii="Montserrat Light" w:hAnsi="Montserrat Light" w:cs="Arial"/>
          <w:bCs/>
        </w:rPr>
      </w:pPr>
      <w:r>
        <w:rPr>
          <w:rFonts w:ascii="Montserrat Light" w:hAnsi="Montserrat Light" w:cs="Arial"/>
          <w:bCs/>
        </w:rPr>
        <w:t xml:space="preserve">        import </w:t>
      </w:r>
      <w:proofErr w:type="gramStart"/>
      <w:r>
        <w:rPr>
          <w:rFonts w:ascii="Montserrat Light" w:hAnsi="Montserrat Light" w:cs="Arial"/>
          <w:bCs/>
        </w:rPr>
        <w:t>sys</w:t>
      </w:r>
      <w:proofErr w:type="gramEnd"/>
    </w:p>
    <w:p w14:paraId="1FAB0A0E" w14:textId="28C902E9" w:rsidR="00A02FD4" w:rsidRDefault="00A02FD4" w:rsidP="00A02FD4">
      <w:pPr>
        <w:pStyle w:val="ParaSub"/>
        <w:ind w:left="1440" w:hanging="1440"/>
        <w:rPr>
          <w:rFonts w:ascii="Montserrat Light" w:hAnsi="Montserrat Light" w:cs="Arial"/>
          <w:bCs/>
        </w:rPr>
      </w:pPr>
      <w:r>
        <w:rPr>
          <w:rFonts w:ascii="Montserrat Light" w:hAnsi="Montserrat Light" w:cs="Arial"/>
          <w:bCs/>
        </w:rPr>
        <w:t xml:space="preserve">        print(</w:t>
      </w:r>
      <w:proofErr w:type="spellStart"/>
      <w:proofErr w:type="gramStart"/>
      <w:r>
        <w:rPr>
          <w:rFonts w:ascii="Montserrat Light" w:hAnsi="Montserrat Light" w:cs="Arial"/>
          <w:bCs/>
        </w:rPr>
        <w:t>sys.platform</w:t>
      </w:r>
      <w:proofErr w:type="spellEnd"/>
      <w:proofErr w:type="gramEnd"/>
      <w:r>
        <w:rPr>
          <w:rFonts w:ascii="Montserrat Light" w:hAnsi="Montserrat Light" w:cs="Arial"/>
          <w:bCs/>
        </w:rPr>
        <w:t>)</w:t>
      </w:r>
    </w:p>
    <w:p w14:paraId="7840C1DE" w14:textId="77777777" w:rsidR="00A02FD4" w:rsidRDefault="00A02FD4" w:rsidP="00A02FD4">
      <w:pPr>
        <w:pStyle w:val="ParaSub"/>
        <w:ind w:left="1440" w:hanging="1440"/>
        <w:rPr>
          <w:rFonts w:ascii="Montserrat Light" w:hAnsi="Montserrat Light" w:cs="Arial"/>
          <w:bCs/>
        </w:rPr>
      </w:pPr>
    </w:p>
    <w:p w14:paraId="1234D0D7" w14:textId="55AFF560" w:rsidR="00A02FD4" w:rsidRPr="00A02FD4" w:rsidRDefault="00A02FD4" w:rsidP="00A02FD4">
      <w:pPr>
        <w:pStyle w:val="ParaSub"/>
        <w:ind w:left="1440" w:hanging="1440"/>
        <w:rPr>
          <w:rFonts w:ascii="Montserrat Light" w:hAnsi="Montserrat Light" w:cs="Arial"/>
          <w:bCs/>
        </w:rPr>
      </w:pPr>
      <w:r>
        <w:rPr>
          <w:rFonts w:ascii="Montserrat Light" w:hAnsi="Montserrat Light" w:cs="Arial"/>
          <w:bCs/>
        </w:rPr>
        <w:t xml:space="preserve">        win32 (on my machine) – this may be the MacOS version for you</w:t>
      </w:r>
    </w:p>
    <w:p w14:paraId="2C854653" w14:textId="77777777" w:rsidR="009C3533" w:rsidRPr="003F7A9B" w:rsidRDefault="009C3533" w:rsidP="009C3533">
      <w:pPr>
        <w:pStyle w:val="ParaSub"/>
        <w:ind w:left="1440" w:hanging="1440"/>
      </w:pPr>
      <w:r>
        <w:tab/>
      </w:r>
    </w:p>
    <w:p w14:paraId="0FE7A497" w14:textId="77777777" w:rsidR="001C4D0E" w:rsidRPr="00690DF9" w:rsidRDefault="001C4D0E" w:rsidP="009C3533">
      <w:pPr>
        <w:pStyle w:val="ParaSub"/>
        <w:ind w:left="0"/>
      </w:pPr>
    </w:p>
    <w:sectPr w:rsidR="001C4D0E" w:rsidRPr="00690DF9" w:rsidSect="00D51530">
      <w:headerReference w:type="default" r:id="rId11"/>
      <w:footerReference w:type="default" r:id="rId12"/>
      <w:pgSz w:w="11906" w:h="16838" w:code="9"/>
      <w:pgMar w:top="1701" w:right="1134" w:bottom="2836" w:left="1418" w:header="454" w:footer="130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3D48D" w14:textId="77777777" w:rsidR="00341F9D" w:rsidRDefault="00341F9D" w:rsidP="00690DF9">
      <w:r>
        <w:separator/>
      </w:r>
    </w:p>
  </w:endnote>
  <w:endnote w:type="continuationSeparator" w:id="0">
    <w:p w14:paraId="6D46F977" w14:textId="77777777" w:rsidR="00341F9D" w:rsidRDefault="00341F9D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6741642"/>
      <w:docPartObj>
        <w:docPartGallery w:val="Page Numbers (Bottom of Page)"/>
        <w:docPartUnique/>
      </w:docPartObj>
    </w:sdtPr>
    <w:sdtEndPr>
      <w:rPr>
        <w:rFonts w:ascii="Montserrat Light" w:eastAsiaTheme="minorHAnsi" w:hAnsi="Montserrat Light" w:cs="Segoe UI"/>
        <w:noProof/>
        <w:color w:val="2E2D2C"/>
        <w:sz w:val="20"/>
        <w:szCs w:val="20"/>
        <w:lang w:eastAsia="en-US"/>
      </w:rPr>
    </w:sdtEndPr>
    <w:sdtContent>
      <w:p w14:paraId="528C6177" w14:textId="557A466B" w:rsidR="00D51530" w:rsidRPr="00D51530" w:rsidRDefault="00D51530">
        <w:pPr>
          <w:pStyle w:val="Footer"/>
          <w:jc w:val="right"/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</w:pPr>
        <w:r w:rsidRPr="00D51530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begin"/>
        </w:r>
        <w:r w:rsidRPr="00D51530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instrText xml:space="preserve"> PAGE   \* MERGEFORMAT </w:instrText>
        </w:r>
        <w:r w:rsidRPr="00D51530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separate"/>
        </w:r>
        <w:r w:rsidRPr="00D51530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t>2</w:t>
        </w:r>
        <w:r w:rsidRPr="00D51530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end"/>
        </w:r>
      </w:p>
    </w:sdtContent>
  </w:sdt>
  <w:p w14:paraId="32E2620E" w14:textId="29C05512" w:rsidR="004A3E9F" w:rsidRPr="00690DF9" w:rsidRDefault="004A3E9F" w:rsidP="006D429C">
    <w:pPr>
      <w:tabs>
        <w:tab w:val="right" w:pos="9354"/>
      </w:tabs>
      <w:spacing w:line="240" w:lineRule="auto"/>
      <w:jc w:val="right"/>
      <w:rPr>
        <w:color w:val="005AA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3C1F7" w14:textId="77777777" w:rsidR="00341F9D" w:rsidRDefault="00341F9D" w:rsidP="00690DF9">
      <w:r>
        <w:separator/>
      </w:r>
    </w:p>
  </w:footnote>
  <w:footnote w:type="continuationSeparator" w:id="0">
    <w:p w14:paraId="6172E76E" w14:textId="77777777" w:rsidR="00341F9D" w:rsidRDefault="00341F9D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8BB6E" w14:textId="54458B35" w:rsidR="004A3E9F" w:rsidRDefault="005E524F" w:rsidP="005E524F">
    <w:pPr>
      <w:rPr>
        <w:rFonts w:ascii="Montserrat Light" w:hAnsi="Montserrat Light"/>
      </w:rPr>
    </w:pPr>
    <w:r w:rsidRPr="00DD276D">
      <w:rPr>
        <w:noProof/>
      </w:rPr>
      <w:drawing>
        <wp:anchor distT="0" distB="0" distL="114300" distR="114300" simplePos="0" relativeHeight="251660800" behindDoc="0" locked="0" layoutInCell="1" allowOverlap="1" wp14:anchorId="2B305BA3" wp14:editId="45820A77">
          <wp:simplePos x="0" y="0"/>
          <wp:positionH relativeFrom="margin">
            <wp:posOffset>0</wp:posOffset>
          </wp:positionH>
          <wp:positionV relativeFrom="paragraph">
            <wp:posOffset>5715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 Light" w:hAnsi="Montserrat Light"/>
      </w:rPr>
      <w:t xml:space="preserve">                                                                                         </w:t>
    </w:r>
    <w:r w:rsidRPr="005E524F">
      <w:rPr>
        <w:rFonts w:ascii="Montserrat Light" w:hAnsi="Montserrat Light"/>
      </w:rPr>
      <w:t>Python 3 Programming</w:t>
    </w:r>
    <w:r>
      <w:rPr>
        <w:rFonts w:ascii="Montserrat Light" w:hAnsi="Montserrat Light"/>
      </w:rPr>
      <w:t xml:space="preserve"> | </w:t>
    </w:r>
    <w:r w:rsidRPr="005E524F">
      <w:rPr>
        <w:rFonts w:ascii="Montserrat Light" w:hAnsi="Montserrat Light"/>
      </w:rPr>
      <w:t>QAPYTH3 v</w:t>
    </w:r>
    <w:r w:rsidR="00A02FD4">
      <w:rPr>
        <w:rFonts w:ascii="Montserrat Light" w:hAnsi="Montserrat Light"/>
      </w:rPr>
      <w:t>3</w:t>
    </w:r>
  </w:p>
  <w:p w14:paraId="3F8905ED" w14:textId="77777777" w:rsidR="00A02FD4" w:rsidRPr="005E524F" w:rsidRDefault="00A02FD4" w:rsidP="005E524F">
    <w:pPr>
      <w:rPr>
        <w:rFonts w:ascii="Montserrat Light" w:hAnsi="Montserrat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2E6"/>
    <w:multiLevelType w:val="hybridMultilevel"/>
    <w:tmpl w:val="E258CD9A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63E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D3629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4623D"/>
    <w:multiLevelType w:val="hybridMultilevel"/>
    <w:tmpl w:val="83781C6A"/>
    <w:lvl w:ilvl="0" w:tplc="94A88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A7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E5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0F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64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E0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C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83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48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620AF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06897"/>
    <w:multiLevelType w:val="hybridMultilevel"/>
    <w:tmpl w:val="14E4F06A"/>
    <w:lvl w:ilvl="0" w:tplc="71C05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08B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0A01C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556C5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45C264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548E4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B8C4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29A30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CE8DBF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60C81622"/>
    <w:multiLevelType w:val="hybridMultilevel"/>
    <w:tmpl w:val="8946A48C"/>
    <w:lvl w:ilvl="0" w:tplc="559CC2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C1B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CE3D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DE1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36F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23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27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05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86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523E0C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A6FCC"/>
    <w:multiLevelType w:val="hybridMultilevel"/>
    <w:tmpl w:val="9FCE4032"/>
    <w:lvl w:ilvl="0" w:tplc="3D741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CFB1D2A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E53B3C"/>
    <w:multiLevelType w:val="hybridMultilevel"/>
    <w:tmpl w:val="CC1AA2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694219">
    <w:abstractNumId w:val="1"/>
  </w:num>
  <w:num w:numId="2" w16cid:durableId="813762211">
    <w:abstractNumId w:val="3"/>
  </w:num>
  <w:num w:numId="3" w16cid:durableId="611014192">
    <w:abstractNumId w:val="7"/>
  </w:num>
  <w:num w:numId="4" w16cid:durableId="537084733">
    <w:abstractNumId w:val="4"/>
  </w:num>
  <w:num w:numId="5" w16cid:durableId="95486882">
    <w:abstractNumId w:val="10"/>
  </w:num>
  <w:num w:numId="6" w16cid:durableId="1191186820">
    <w:abstractNumId w:val="6"/>
  </w:num>
  <w:num w:numId="7" w16cid:durableId="208107467">
    <w:abstractNumId w:val="9"/>
  </w:num>
  <w:num w:numId="8" w16cid:durableId="2072458001">
    <w:abstractNumId w:val="8"/>
  </w:num>
  <w:num w:numId="9" w16cid:durableId="1880971409">
    <w:abstractNumId w:val="12"/>
  </w:num>
  <w:num w:numId="10" w16cid:durableId="1563903830">
    <w:abstractNumId w:val="2"/>
  </w:num>
  <w:num w:numId="11" w16cid:durableId="1342705113">
    <w:abstractNumId w:val="5"/>
  </w:num>
  <w:num w:numId="12" w16cid:durableId="267662519">
    <w:abstractNumId w:val="0"/>
  </w:num>
  <w:num w:numId="13" w16cid:durableId="750614643">
    <w:abstractNumId w:val="13"/>
  </w:num>
  <w:num w:numId="14" w16cid:durableId="20591617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D97"/>
    <w:rsid w:val="00000DAE"/>
    <w:rsid w:val="00014143"/>
    <w:rsid w:val="0004319F"/>
    <w:rsid w:val="00045B1F"/>
    <w:rsid w:val="00047159"/>
    <w:rsid w:val="000479DB"/>
    <w:rsid w:val="00062EC5"/>
    <w:rsid w:val="00065CE3"/>
    <w:rsid w:val="00070E0C"/>
    <w:rsid w:val="00080E35"/>
    <w:rsid w:val="000A5A0F"/>
    <w:rsid w:val="000C68F5"/>
    <w:rsid w:val="000D6401"/>
    <w:rsid w:val="000E023F"/>
    <w:rsid w:val="000E6A57"/>
    <w:rsid w:val="000F1F02"/>
    <w:rsid w:val="000F60E8"/>
    <w:rsid w:val="0011661D"/>
    <w:rsid w:val="00121F91"/>
    <w:rsid w:val="001430E3"/>
    <w:rsid w:val="0014421C"/>
    <w:rsid w:val="001451E8"/>
    <w:rsid w:val="00145E38"/>
    <w:rsid w:val="00153E37"/>
    <w:rsid w:val="00157383"/>
    <w:rsid w:val="00167157"/>
    <w:rsid w:val="0017740E"/>
    <w:rsid w:val="001846FD"/>
    <w:rsid w:val="00190E95"/>
    <w:rsid w:val="001A1751"/>
    <w:rsid w:val="001A4A3E"/>
    <w:rsid w:val="001C4D0E"/>
    <w:rsid w:val="001C6A5C"/>
    <w:rsid w:val="001D6301"/>
    <w:rsid w:val="001E1761"/>
    <w:rsid w:val="001E5984"/>
    <w:rsid w:val="00204DD2"/>
    <w:rsid w:val="00230BE8"/>
    <w:rsid w:val="00237DD2"/>
    <w:rsid w:val="00240C43"/>
    <w:rsid w:val="0026592E"/>
    <w:rsid w:val="00267563"/>
    <w:rsid w:val="002719C5"/>
    <w:rsid w:val="00272141"/>
    <w:rsid w:val="002744EC"/>
    <w:rsid w:val="00274E11"/>
    <w:rsid w:val="00281B91"/>
    <w:rsid w:val="00285B00"/>
    <w:rsid w:val="00286B00"/>
    <w:rsid w:val="002A66B4"/>
    <w:rsid w:val="002C58B7"/>
    <w:rsid w:val="002E3FCE"/>
    <w:rsid w:val="002F624B"/>
    <w:rsid w:val="0030515E"/>
    <w:rsid w:val="003128ED"/>
    <w:rsid w:val="00316FCF"/>
    <w:rsid w:val="00322767"/>
    <w:rsid w:val="00324BAD"/>
    <w:rsid w:val="00330C5B"/>
    <w:rsid w:val="003338C3"/>
    <w:rsid w:val="00334CBB"/>
    <w:rsid w:val="00334FAF"/>
    <w:rsid w:val="00337BC2"/>
    <w:rsid w:val="003412E9"/>
    <w:rsid w:val="00341F9D"/>
    <w:rsid w:val="003529D6"/>
    <w:rsid w:val="0035453C"/>
    <w:rsid w:val="003655D9"/>
    <w:rsid w:val="00365E51"/>
    <w:rsid w:val="00375410"/>
    <w:rsid w:val="00375AFE"/>
    <w:rsid w:val="00376D34"/>
    <w:rsid w:val="00384E79"/>
    <w:rsid w:val="00391518"/>
    <w:rsid w:val="003B5FBE"/>
    <w:rsid w:val="003D1C58"/>
    <w:rsid w:val="003D5C8A"/>
    <w:rsid w:val="003E0CB9"/>
    <w:rsid w:val="003F041C"/>
    <w:rsid w:val="00432E3F"/>
    <w:rsid w:val="004427A9"/>
    <w:rsid w:val="00446C3C"/>
    <w:rsid w:val="00456EB0"/>
    <w:rsid w:val="00464C22"/>
    <w:rsid w:val="004677CB"/>
    <w:rsid w:val="00474CDA"/>
    <w:rsid w:val="00482438"/>
    <w:rsid w:val="004A3E9F"/>
    <w:rsid w:val="004B33E4"/>
    <w:rsid w:val="004B3E8E"/>
    <w:rsid w:val="004C793C"/>
    <w:rsid w:val="004E0C87"/>
    <w:rsid w:val="004F416F"/>
    <w:rsid w:val="00504907"/>
    <w:rsid w:val="0051255D"/>
    <w:rsid w:val="005413BE"/>
    <w:rsid w:val="0054781B"/>
    <w:rsid w:val="00554150"/>
    <w:rsid w:val="00554EA9"/>
    <w:rsid w:val="00560B15"/>
    <w:rsid w:val="00573956"/>
    <w:rsid w:val="00580307"/>
    <w:rsid w:val="00580C89"/>
    <w:rsid w:val="0058523C"/>
    <w:rsid w:val="005924E6"/>
    <w:rsid w:val="00592A29"/>
    <w:rsid w:val="00595859"/>
    <w:rsid w:val="00597316"/>
    <w:rsid w:val="005A16C7"/>
    <w:rsid w:val="005A1B82"/>
    <w:rsid w:val="005A58C2"/>
    <w:rsid w:val="005C534A"/>
    <w:rsid w:val="005D4F8B"/>
    <w:rsid w:val="005E0F8E"/>
    <w:rsid w:val="005E524F"/>
    <w:rsid w:val="00643B5F"/>
    <w:rsid w:val="00651B1D"/>
    <w:rsid w:val="0066248F"/>
    <w:rsid w:val="00681BBF"/>
    <w:rsid w:val="006827CE"/>
    <w:rsid w:val="00690DF9"/>
    <w:rsid w:val="00691E7B"/>
    <w:rsid w:val="0069481C"/>
    <w:rsid w:val="006B3164"/>
    <w:rsid w:val="006B425B"/>
    <w:rsid w:val="006B7394"/>
    <w:rsid w:val="006B7BDA"/>
    <w:rsid w:val="006C698C"/>
    <w:rsid w:val="006C7954"/>
    <w:rsid w:val="006D31E7"/>
    <w:rsid w:val="006D429C"/>
    <w:rsid w:val="006D46A9"/>
    <w:rsid w:val="006D5620"/>
    <w:rsid w:val="006D65C6"/>
    <w:rsid w:val="006E13BF"/>
    <w:rsid w:val="006F0E23"/>
    <w:rsid w:val="006F118D"/>
    <w:rsid w:val="006F2A91"/>
    <w:rsid w:val="00713F8E"/>
    <w:rsid w:val="00717011"/>
    <w:rsid w:val="0073159C"/>
    <w:rsid w:val="00736FED"/>
    <w:rsid w:val="00740308"/>
    <w:rsid w:val="00753101"/>
    <w:rsid w:val="00756072"/>
    <w:rsid w:val="00760D48"/>
    <w:rsid w:val="00770FBE"/>
    <w:rsid w:val="00777BD1"/>
    <w:rsid w:val="0078570C"/>
    <w:rsid w:val="0079694A"/>
    <w:rsid w:val="007A0006"/>
    <w:rsid w:val="007B01E2"/>
    <w:rsid w:val="007B3740"/>
    <w:rsid w:val="007B55F8"/>
    <w:rsid w:val="007C662C"/>
    <w:rsid w:val="007E574A"/>
    <w:rsid w:val="007F0753"/>
    <w:rsid w:val="007F28AC"/>
    <w:rsid w:val="00807F9E"/>
    <w:rsid w:val="0081273B"/>
    <w:rsid w:val="00814F27"/>
    <w:rsid w:val="00817DF6"/>
    <w:rsid w:val="00827A21"/>
    <w:rsid w:val="00827A62"/>
    <w:rsid w:val="0085512F"/>
    <w:rsid w:val="008622B1"/>
    <w:rsid w:val="008706E8"/>
    <w:rsid w:val="0088181A"/>
    <w:rsid w:val="00882B50"/>
    <w:rsid w:val="008847A9"/>
    <w:rsid w:val="00892FC1"/>
    <w:rsid w:val="008A3226"/>
    <w:rsid w:val="008A4196"/>
    <w:rsid w:val="008B13AE"/>
    <w:rsid w:val="008B5833"/>
    <w:rsid w:val="008C26CD"/>
    <w:rsid w:val="008C4BC4"/>
    <w:rsid w:val="008D3D87"/>
    <w:rsid w:val="008F6635"/>
    <w:rsid w:val="00904630"/>
    <w:rsid w:val="00904B25"/>
    <w:rsid w:val="0091133E"/>
    <w:rsid w:val="0092447C"/>
    <w:rsid w:val="00924CC9"/>
    <w:rsid w:val="00931DC6"/>
    <w:rsid w:val="009338EB"/>
    <w:rsid w:val="00945265"/>
    <w:rsid w:val="00947B0C"/>
    <w:rsid w:val="00956A46"/>
    <w:rsid w:val="00964CAE"/>
    <w:rsid w:val="009668F7"/>
    <w:rsid w:val="009773C6"/>
    <w:rsid w:val="0098419B"/>
    <w:rsid w:val="009A54D2"/>
    <w:rsid w:val="009C3533"/>
    <w:rsid w:val="009C7278"/>
    <w:rsid w:val="009F05B8"/>
    <w:rsid w:val="00A02FD4"/>
    <w:rsid w:val="00A04A76"/>
    <w:rsid w:val="00A064CF"/>
    <w:rsid w:val="00A210C3"/>
    <w:rsid w:val="00A30E40"/>
    <w:rsid w:val="00A42B0E"/>
    <w:rsid w:val="00A628EF"/>
    <w:rsid w:val="00A64DFD"/>
    <w:rsid w:val="00A71396"/>
    <w:rsid w:val="00A737E6"/>
    <w:rsid w:val="00A84F24"/>
    <w:rsid w:val="00A966E0"/>
    <w:rsid w:val="00AB398F"/>
    <w:rsid w:val="00AB4DB1"/>
    <w:rsid w:val="00AB60AB"/>
    <w:rsid w:val="00AC55B1"/>
    <w:rsid w:val="00AC6CE5"/>
    <w:rsid w:val="00AE5D17"/>
    <w:rsid w:val="00AF4580"/>
    <w:rsid w:val="00B01C29"/>
    <w:rsid w:val="00B0407E"/>
    <w:rsid w:val="00B148A7"/>
    <w:rsid w:val="00B173F4"/>
    <w:rsid w:val="00B229C6"/>
    <w:rsid w:val="00B264F5"/>
    <w:rsid w:val="00B278B8"/>
    <w:rsid w:val="00B3019B"/>
    <w:rsid w:val="00B32B24"/>
    <w:rsid w:val="00B32CD1"/>
    <w:rsid w:val="00B4648E"/>
    <w:rsid w:val="00B6049C"/>
    <w:rsid w:val="00B6524D"/>
    <w:rsid w:val="00B9035A"/>
    <w:rsid w:val="00B939EA"/>
    <w:rsid w:val="00BA4784"/>
    <w:rsid w:val="00BD2B2D"/>
    <w:rsid w:val="00BE5A99"/>
    <w:rsid w:val="00C10305"/>
    <w:rsid w:val="00C1048D"/>
    <w:rsid w:val="00C17EA7"/>
    <w:rsid w:val="00C20D7A"/>
    <w:rsid w:val="00C239F2"/>
    <w:rsid w:val="00C271C5"/>
    <w:rsid w:val="00C41114"/>
    <w:rsid w:val="00C53181"/>
    <w:rsid w:val="00C563B8"/>
    <w:rsid w:val="00C56F71"/>
    <w:rsid w:val="00C574AB"/>
    <w:rsid w:val="00C60385"/>
    <w:rsid w:val="00C73D8C"/>
    <w:rsid w:val="00C9453A"/>
    <w:rsid w:val="00C96120"/>
    <w:rsid w:val="00C97EC0"/>
    <w:rsid w:val="00CA7F18"/>
    <w:rsid w:val="00CB14AC"/>
    <w:rsid w:val="00CB40A6"/>
    <w:rsid w:val="00CB46E1"/>
    <w:rsid w:val="00CC77BE"/>
    <w:rsid w:val="00CD55EF"/>
    <w:rsid w:val="00CD7D30"/>
    <w:rsid w:val="00CE3F53"/>
    <w:rsid w:val="00CE5261"/>
    <w:rsid w:val="00CE717D"/>
    <w:rsid w:val="00CF6D50"/>
    <w:rsid w:val="00D27533"/>
    <w:rsid w:val="00D2753B"/>
    <w:rsid w:val="00D4361C"/>
    <w:rsid w:val="00D51530"/>
    <w:rsid w:val="00D65650"/>
    <w:rsid w:val="00D771E4"/>
    <w:rsid w:val="00D862AB"/>
    <w:rsid w:val="00D90B98"/>
    <w:rsid w:val="00DC26B2"/>
    <w:rsid w:val="00DC5438"/>
    <w:rsid w:val="00DC6EF9"/>
    <w:rsid w:val="00DE297B"/>
    <w:rsid w:val="00E42649"/>
    <w:rsid w:val="00E8013E"/>
    <w:rsid w:val="00EA464A"/>
    <w:rsid w:val="00EB150E"/>
    <w:rsid w:val="00ED00D8"/>
    <w:rsid w:val="00ED2BB9"/>
    <w:rsid w:val="00EF3DD0"/>
    <w:rsid w:val="00F11CB3"/>
    <w:rsid w:val="00F226FA"/>
    <w:rsid w:val="00F27F92"/>
    <w:rsid w:val="00F40B16"/>
    <w:rsid w:val="00F67BBB"/>
    <w:rsid w:val="00F751CA"/>
    <w:rsid w:val="00F86371"/>
    <w:rsid w:val="00F86EEE"/>
    <w:rsid w:val="00F92D97"/>
    <w:rsid w:val="00FC5080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34547A"/>
  <w15:docId w15:val="{DAFFAA42-B98E-4FEB-BDD0-29D2B0F1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337BC2"/>
    <w:pPr>
      <w:spacing w:line="240" w:lineRule="auto"/>
    </w:pPr>
    <w:rPr>
      <w:rFonts w:ascii="Arial" w:hAnsi="Arial"/>
      <w:sz w:val="24"/>
    </w:r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337BC2"/>
    <w:rPr>
      <w:rFonts w:ascii="Arial" w:eastAsiaTheme="minorEastAsia" w:hAnsi="Arial"/>
      <w:sz w:val="24"/>
      <w:lang w:eastAsia="en-GB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eastAsiaTheme="minorEastAsia" w:hAnsi="Arial" w:cs="Arial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eastAsiaTheme="minorEastAsia" w:hAnsi="Arial"/>
      <w:b/>
      <w:color w:val="005AAB"/>
      <w:sz w:val="28"/>
      <w:lang w:eastAsia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eastAsiaTheme="minorEastAsia" w:hAnsi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eastAsiaTheme="minorEastAsia" w:hAnsi="Courier New" w:cs="Courier New"/>
      <w:sz w:val="24"/>
      <w:shd w:val="clear" w:color="auto" w:fill="B8CCE4" w:themeFill="accent1" w:themeFillTint="66"/>
      <w:lang w:eastAsia="en-GB"/>
    </w:rPr>
  </w:style>
  <w:style w:type="paragraph" w:customStyle="1" w:styleId="PS">
    <w:name w:val="PS"/>
    <w:basedOn w:val="Normal"/>
    <w:rsid w:val="0014421C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H3">
    <w:name w:val="H3"/>
    <w:basedOn w:val="Heading3"/>
    <w:rsid w:val="0014421C"/>
    <w:pPr>
      <w:keepLines w:val="0"/>
      <w:widowControl w:val="0"/>
      <w:spacing w:before="120" w:after="120" w:line="240" w:lineRule="auto"/>
      <w:outlineLvl w:val="9"/>
    </w:pPr>
    <w:rPr>
      <w:rFonts w:ascii="Arial" w:eastAsia="Times New Roman" w:hAnsi="Arial" w:cs="Times New Roman"/>
      <w:b w:val="0"/>
      <w:bCs w:val="0"/>
      <w:color w:val="auto"/>
      <w:sz w:val="24"/>
      <w:szCs w:val="20"/>
      <w:lang w:eastAsia="en-US"/>
    </w:rPr>
  </w:style>
  <w:style w:type="paragraph" w:customStyle="1" w:styleId="ParaSub">
    <w:name w:val="ParaSub"/>
    <w:basedOn w:val="Normal"/>
    <w:rsid w:val="0014421C"/>
    <w:pPr>
      <w:keepLines/>
      <w:spacing w:after="120" w:line="240" w:lineRule="auto"/>
      <w:ind w:left="578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QT">
    <w:name w:val="QT"/>
    <w:basedOn w:val="QS"/>
    <w:rsid w:val="001A4A3E"/>
    <w:pPr>
      <w:ind w:firstLine="0"/>
    </w:pPr>
  </w:style>
  <w:style w:type="paragraph" w:customStyle="1" w:styleId="QS">
    <w:name w:val="QS"/>
    <w:basedOn w:val="PS"/>
    <w:rsid w:val="001A4A3E"/>
    <w:pPr>
      <w:ind w:left="720" w:hanging="720"/>
    </w:pPr>
  </w:style>
  <w:style w:type="paragraph" w:styleId="NormalIndent">
    <w:name w:val="Normal Indent"/>
    <w:basedOn w:val="Normal"/>
    <w:rsid w:val="001A4A3E"/>
    <w:pPr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QE">
    <w:name w:val="QE"/>
    <w:basedOn w:val="QT"/>
    <w:rsid w:val="001A4A3E"/>
    <w:pPr>
      <w:ind w:left="1440"/>
    </w:pPr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ilson\Desktop\Uber%20Templates%20and%20shizzle\Courseware%20Templates\IT\A4%20handouts\A4%20handout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9319921AB5D48A79C1CDD69F0ADEE" ma:contentTypeVersion="3" ma:contentTypeDescription="Create a new document." ma:contentTypeScope="" ma:versionID="3811da7f776029654eee27a03d178620">
  <xsd:schema xmlns:xsd="http://www.w3.org/2001/XMLSchema" xmlns:xs="http://www.w3.org/2001/XMLSchema" xmlns:p="http://schemas.microsoft.com/office/2006/metadata/properties" xmlns:ns2="321e98e5-056b-4fbc-983d-5776ac277f1c" targetNamespace="http://schemas.microsoft.com/office/2006/metadata/properties" ma:root="true" ma:fieldsID="a8d54852964f38499b947f151e317ae7" ns2:_="">
    <xsd:import namespace="321e98e5-056b-4fbc-983d-5776ac277f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e98e5-056b-4fbc-983d-5776ac277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3FB43-E14B-4249-9036-4B99FB1F9109}"/>
</file>

<file path=customXml/itemProps2.xml><?xml version="1.0" encoding="utf-8"?>
<ds:datastoreItem xmlns:ds="http://schemas.openxmlformats.org/officeDocument/2006/customXml" ds:itemID="{257B526C-D078-49E3-8740-369FCE8030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44E4CC-4D9A-4148-BFC1-7F8163D962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0DAF22-D94D-4F0D-9A7C-235366FC1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HAND_A4_Portrait_Handout_2013_v1.0.dotx</Template>
  <TotalTime>86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3 Programming</vt:lpstr>
    </vt:vector>
  </TitlesOfParts>
  <Company>QA Ltd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3 Programming</dc:title>
  <dc:creator>JWilson</dc:creator>
  <cp:lastModifiedBy>Smith, Andy</cp:lastModifiedBy>
  <cp:revision>27</cp:revision>
  <cp:lastPrinted>2011-06-02T09:20:00Z</cp:lastPrinted>
  <dcterms:created xsi:type="dcterms:W3CDTF">2014-07-13T17:09:00Z</dcterms:created>
  <dcterms:modified xsi:type="dcterms:W3CDTF">2023-05-31T10:19:00Z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0x01010047C9319921AB5D48A79C1CDD69F0ADEE</vt:lpwstr>
  </property>
  <property fmtid="{D5CDD505-2E9C-101B-9397-08002B2CF9AE}" pid="3" name="ChapterNo">
    <vt:lpwstr>1</vt:lpwstr>
  </property>
  <property fmtid="{D5CDD505-2E9C-101B-9397-08002B2CF9AE}" pid="4" name="ChapterType">
    <vt:lpwstr>Chapter</vt:lpwstr>
  </property>
  <property fmtid="{D5CDD505-2E9C-101B-9397-08002B2CF9AE}" pid="5" name="EnsureEvenPages">
    <vt:bool>true</vt:bool>
  </property>
  <property fmtid="{D5CDD505-2E9C-101B-9397-08002B2CF9AE}" pid="6" name="PageNumbering">
    <vt:lpwstr>Sequential</vt:lpwstr>
  </property>
  <property fmtid="{D5CDD505-2E9C-101B-9397-08002B2CF9AE}" pid="7" name="BookType">
    <vt:lpwstr>4</vt:lpwstr>
  </property>
</Properties>
</file>