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86" w:rsidRPr="00E85F48" w:rsidRDefault="000F0450" w:rsidP="00E85F48">
      <w:pPr>
        <w:tabs>
          <w:tab w:val="left" w:pos="0"/>
        </w:tabs>
        <w:rPr>
          <w:rFonts w:ascii="Krana Fat B" w:hAnsi="Krana Fat B"/>
        </w:rPr>
      </w:pPr>
      <w:r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6919816</wp:posOffset>
                </wp:positionH>
                <wp:positionV relativeFrom="paragraph">
                  <wp:posOffset>10257155</wp:posOffset>
                </wp:positionV>
                <wp:extent cx="944217" cy="4770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17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450" w:rsidRPr="000F0450" w:rsidRDefault="005A7BA9">
                            <w:pPr>
                              <w:rPr>
                                <w:rFonts w:ascii="Montserrat Medium" w:hAnsi="Montserrat Medium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FFFFFF" w:themeColor="background1"/>
                              </w:rPr>
                              <w:t>V2.5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44.85pt;margin-top:807.65pt;width:74.35pt;height:3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" filled="f" stroked="f" strokeweight=".5pt">
                <v:textbox>
                  <w:txbxContent>
                    <w:p w:rsidR="000F0450" w:rsidRPr="000F0450" w:rsidRDefault="005A7BA9">
                      <w:pPr>
                        <w:rPr>
                          <w:rFonts w:ascii="Montserrat Medium" w:hAnsi="Montserrat Medium"/>
                          <w:color w:val="FFFFFF" w:themeColor="background1"/>
                        </w:rPr>
                      </w:pPr>
                      <w:r>
                        <w:rPr>
                          <w:rFonts w:ascii="Montserrat Medium" w:hAnsi="Montserrat Medium"/>
                          <w:color w:val="FFFFFF" w:themeColor="background1"/>
                        </w:rPr>
                        <w:t>V2.5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08F3E" wp14:editId="3A341411">
                <wp:simplePos x="0" y="0"/>
                <wp:positionH relativeFrom="column">
                  <wp:posOffset>765314</wp:posOffset>
                </wp:positionH>
                <wp:positionV relativeFrom="paragraph">
                  <wp:posOffset>10078278</wp:posOffset>
                </wp:positionV>
                <wp:extent cx="2593920" cy="37719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2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450" w:rsidRPr="000F0450" w:rsidRDefault="000F0450" w:rsidP="000F0450">
                            <w:pPr>
                              <w:rPr>
                                <w:rFonts w:ascii="Krana Fat B" w:hAnsi="Krana Fat B" w:cs="Segoe UI Light"/>
                                <w:color w:val="FFFFFF" w:themeColor="background1"/>
                                <w:kern w:val="44"/>
                                <w:sz w:val="16"/>
                                <w:szCs w:val="16"/>
                                <w:lang w:bidi="en-GB"/>
                              </w:rPr>
                            </w:pPr>
                            <w:proofErr w:type="spellStart"/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>QALtd</w:t>
                            </w:r>
                            <w:proofErr w:type="spellEnd"/>
                            <w:r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ab/>
                              <w:t xml:space="preserve">QA-Ltd      </w:t>
                            </w:r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>QALtd</w:t>
                            </w:r>
                            <w:proofErr w:type="spellEnd"/>
                            <w:r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kern w:val="44"/>
                                <w:sz w:val="16"/>
                                <w:szCs w:val="16"/>
                              </w:rPr>
                              <w:t>QALimited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08F3E" id="Text Box 3" o:spid="_x0000_s1027" type="#_x0000_t202" style="position:absolute;margin-left:60.25pt;margin-top:793.55pt;width:204.25pt;height:29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" filled="f" stroked="f" strokeweight=".5pt">
                <v:textbox>
                  <w:txbxContent>
                    <w:p w:rsidR="000F0450" w:rsidRPr="000F0450" w:rsidRDefault="000F0450" w:rsidP="000F0450">
                      <w:pPr>
                        <w:rPr>
                          <w:rFonts w:ascii="Krana Fat B" w:hAnsi="Krana Fat B" w:cs="Segoe UI Light"/>
                          <w:color w:val="FFFFFF" w:themeColor="background1"/>
                          <w:kern w:val="44"/>
                          <w:sz w:val="16"/>
                          <w:szCs w:val="16"/>
                          <w:lang w:bidi="en-GB"/>
                        </w:rPr>
                      </w:pPr>
                      <w:proofErr w:type="spellStart"/>
                      <w:r w:rsidRPr="000F0450"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>QALtd</w:t>
                      </w:r>
                      <w:proofErr w:type="spellEnd"/>
                      <w:r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ab/>
                        <w:t xml:space="preserve">QA-Ltd      </w:t>
                      </w:r>
                      <w:r w:rsidRPr="000F0450"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>QALtd</w:t>
                      </w:r>
                      <w:proofErr w:type="spellEnd"/>
                      <w:r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 xml:space="preserve">  </w:t>
                      </w:r>
                      <w:r w:rsidRPr="000F0450"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0F0450">
                        <w:rPr>
                          <w:rFonts w:ascii="Krana Fat B" w:hAnsi="Krana Fat B"/>
                          <w:color w:val="FFFFFF" w:themeColor="background1"/>
                          <w:kern w:val="44"/>
                          <w:sz w:val="16"/>
                          <w:szCs w:val="16"/>
                        </w:rPr>
                        <w:t>QALimited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0450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D675F" wp14:editId="6663591D">
                <wp:simplePos x="0" y="0"/>
                <wp:positionH relativeFrom="column">
                  <wp:posOffset>828136</wp:posOffset>
                </wp:positionH>
                <wp:positionV relativeFrom="paragraph">
                  <wp:posOffset>5106838</wp:posOffset>
                </wp:positionV>
                <wp:extent cx="4681855" cy="24671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2467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0450" w:rsidRPr="000F0450" w:rsidRDefault="000F0450" w:rsidP="000F0450">
                            <w:pPr>
                              <w:spacing w:after="119"/>
                              <w:rPr>
                                <w:rFonts w:ascii="Krana Fat B" w:hAnsi="Krana Fat B"/>
                                <w:color w:val="3BD4AE"/>
                                <w:sz w:val="44"/>
                                <w:szCs w:val="44"/>
                              </w:rPr>
                            </w:pPr>
                            <w:r w:rsidRPr="000F0450">
                              <w:rPr>
                                <w:rFonts w:ascii="Krana Fat B" w:hAnsi="Krana Fat B"/>
                                <w:color w:val="3BD4AE"/>
                                <w:sz w:val="44"/>
                                <w:szCs w:val="44"/>
                              </w:rPr>
                              <w:t>Want to find out more?</w:t>
                            </w:r>
                          </w:p>
                          <w:p w:rsidR="000F0450" w:rsidRPr="000F0450" w:rsidRDefault="000F0450" w:rsidP="000F0450">
                            <w:pPr>
                              <w:spacing w:after="119"/>
                              <w:rPr>
                                <w:rFonts w:ascii="Krana Fat B" w:hAnsi="Krana Fat B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sz w:val="44"/>
                                <w:szCs w:val="44"/>
                              </w:rPr>
                              <w:t>QA.COM</w:t>
                            </w:r>
                          </w:p>
                          <w:p w:rsidR="000F0450" w:rsidRPr="000F0450" w:rsidRDefault="000F0450" w:rsidP="000F0450">
                            <w:pPr>
                              <w:spacing w:after="119"/>
                              <w:rPr>
                                <w:rFonts w:ascii="Krana Fat B" w:hAnsi="Krana Fat B"/>
                                <w:color w:val="3BD4AE"/>
                                <w:sz w:val="44"/>
                                <w:szCs w:val="44"/>
                              </w:rPr>
                            </w:pPr>
                            <w:r w:rsidRPr="000F0450">
                              <w:rPr>
                                <w:rFonts w:ascii="Krana Fat B" w:hAnsi="Krana Fat B"/>
                                <w:color w:val="3BD4AE"/>
                                <w:sz w:val="44"/>
                                <w:szCs w:val="44"/>
                              </w:rPr>
                              <w:t xml:space="preserve">Fancy a chat? </w:t>
                            </w:r>
                          </w:p>
                          <w:p w:rsidR="000F0450" w:rsidRPr="000F0450" w:rsidRDefault="000F0450" w:rsidP="000F0450">
                            <w:pPr>
                              <w:spacing w:after="119"/>
                              <w:rPr>
                                <w:rFonts w:ascii="Krana Fat B" w:hAnsi="Krana Fat B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F0450">
                              <w:rPr>
                                <w:rFonts w:ascii="Krana Fat B" w:hAnsi="Krana Fat B"/>
                                <w:color w:val="FFFFFF" w:themeColor="background1"/>
                                <w:sz w:val="44"/>
                                <w:szCs w:val="44"/>
                              </w:rPr>
                              <w:t>0345 757 3888</w:t>
                            </w:r>
                          </w:p>
                          <w:p w:rsidR="000F0450" w:rsidRPr="000F0450" w:rsidRDefault="000F0450" w:rsidP="000F0450">
                            <w:pPr>
                              <w:spacing w:after="119"/>
                              <w:rPr>
                                <w:rFonts w:ascii="Krana Fat B" w:hAnsi="Krana Fat B"/>
                                <w:color w:val="FF4625"/>
                                <w:sz w:val="52"/>
                                <w:szCs w:val="52"/>
                              </w:rPr>
                            </w:pPr>
                          </w:p>
                          <w:p w:rsidR="000F0450" w:rsidRPr="000F0450" w:rsidRDefault="000F0450" w:rsidP="000F0450">
                            <w:pPr>
                              <w:tabs>
                                <w:tab w:val="left" w:pos="2640"/>
                              </w:tabs>
                              <w:spacing w:after="0" w:line="800" w:lineRule="exact"/>
                              <w:rPr>
                                <w:rFonts w:ascii="Krana Fat B" w:hAnsi="Krana Fat B"/>
                                <w:b/>
                                <w:color w:val="E7E6E6" w:themeColor="background2"/>
                                <w:sz w:val="52"/>
                                <w:szCs w:val="52"/>
                              </w:rPr>
                            </w:pPr>
                            <w:r w:rsidRPr="000F0450">
                              <w:rPr>
                                <w:rFonts w:ascii="Krana Fat B" w:hAnsi="Krana Fat B"/>
                                <w:b/>
                                <w:color w:val="E7E6E6" w:themeColor="background2"/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675F" id="Text Box 2" o:spid="_x0000_s1028" type="#_x0000_t202" style="position:absolute;margin-left:65.2pt;margin-top:402.1pt;width:368.65pt;height:19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" filled="f" stroked="f" strokeweight=".5pt">
                <v:textbox>
                  <w:txbxContent>
                    <w:p w:rsidR="000F0450" w:rsidRPr="000F0450" w:rsidRDefault="000F0450" w:rsidP="000F0450">
                      <w:pPr>
                        <w:spacing w:after="119"/>
                        <w:rPr>
                          <w:rFonts w:ascii="Krana Fat B" w:hAnsi="Krana Fat B"/>
                          <w:color w:val="3BD4AE"/>
                          <w:sz w:val="44"/>
                          <w:szCs w:val="44"/>
                        </w:rPr>
                      </w:pPr>
                      <w:r w:rsidRPr="000F0450">
                        <w:rPr>
                          <w:rFonts w:ascii="Krana Fat B" w:hAnsi="Krana Fat B"/>
                          <w:color w:val="3BD4AE"/>
                          <w:sz w:val="44"/>
                          <w:szCs w:val="44"/>
                        </w:rPr>
                        <w:t>Want to find out more?</w:t>
                      </w:r>
                    </w:p>
                    <w:p w:rsidR="000F0450" w:rsidRPr="000F0450" w:rsidRDefault="000F0450" w:rsidP="000F0450">
                      <w:pPr>
                        <w:spacing w:after="119"/>
                        <w:rPr>
                          <w:rFonts w:ascii="Krana Fat B" w:hAnsi="Krana Fat B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F0450">
                        <w:rPr>
                          <w:rFonts w:ascii="Krana Fat B" w:hAnsi="Krana Fat B"/>
                          <w:color w:val="FFFFFF" w:themeColor="background1"/>
                          <w:sz w:val="44"/>
                          <w:szCs w:val="44"/>
                        </w:rPr>
                        <w:t>QA.COM</w:t>
                      </w:r>
                    </w:p>
                    <w:p w:rsidR="000F0450" w:rsidRPr="000F0450" w:rsidRDefault="000F0450" w:rsidP="000F0450">
                      <w:pPr>
                        <w:spacing w:after="119"/>
                        <w:rPr>
                          <w:rFonts w:ascii="Krana Fat B" w:hAnsi="Krana Fat B"/>
                          <w:color w:val="3BD4AE"/>
                          <w:sz w:val="44"/>
                          <w:szCs w:val="44"/>
                        </w:rPr>
                      </w:pPr>
                      <w:r w:rsidRPr="000F0450">
                        <w:rPr>
                          <w:rFonts w:ascii="Krana Fat B" w:hAnsi="Krana Fat B"/>
                          <w:color w:val="3BD4AE"/>
                          <w:sz w:val="44"/>
                          <w:szCs w:val="44"/>
                        </w:rPr>
                        <w:t xml:space="preserve">Fancy a chat? </w:t>
                      </w:r>
                    </w:p>
                    <w:p w:rsidR="000F0450" w:rsidRPr="000F0450" w:rsidRDefault="000F0450" w:rsidP="000F0450">
                      <w:pPr>
                        <w:spacing w:after="119"/>
                        <w:rPr>
                          <w:rFonts w:ascii="Krana Fat B" w:hAnsi="Krana Fat B"/>
                          <w:color w:val="FFFFFF" w:themeColor="background1"/>
                          <w:sz w:val="44"/>
                          <w:szCs w:val="44"/>
                        </w:rPr>
                      </w:pPr>
                      <w:r w:rsidRPr="000F0450">
                        <w:rPr>
                          <w:rFonts w:ascii="Krana Fat B" w:hAnsi="Krana Fat B"/>
                          <w:color w:val="FFFFFF" w:themeColor="background1"/>
                          <w:sz w:val="44"/>
                          <w:szCs w:val="44"/>
                        </w:rPr>
                        <w:t>0345 757 3888</w:t>
                      </w:r>
                    </w:p>
                    <w:p w:rsidR="000F0450" w:rsidRPr="000F0450" w:rsidRDefault="000F0450" w:rsidP="000F0450">
                      <w:pPr>
                        <w:spacing w:after="119"/>
                        <w:rPr>
                          <w:rFonts w:ascii="Krana Fat B" w:hAnsi="Krana Fat B"/>
                          <w:color w:val="FF4625"/>
                          <w:sz w:val="52"/>
                          <w:szCs w:val="52"/>
                        </w:rPr>
                      </w:pPr>
                    </w:p>
                    <w:p w:rsidR="000F0450" w:rsidRPr="000F0450" w:rsidRDefault="000F0450" w:rsidP="000F0450">
                      <w:pPr>
                        <w:tabs>
                          <w:tab w:val="left" w:pos="2640"/>
                        </w:tabs>
                        <w:spacing w:after="0" w:line="800" w:lineRule="exact"/>
                        <w:rPr>
                          <w:rFonts w:ascii="Krana Fat B" w:hAnsi="Krana Fat B"/>
                          <w:b/>
                          <w:color w:val="E7E6E6" w:themeColor="background2"/>
                          <w:sz w:val="52"/>
                          <w:szCs w:val="52"/>
                        </w:rPr>
                      </w:pPr>
                      <w:r w:rsidRPr="000F0450">
                        <w:rPr>
                          <w:rFonts w:ascii="Krana Fat B" w:hAnsi="Krana Fat B"/>
                          <w:b/>
                          <w:color w:val="E7E6E6" w:themeColor="background2"/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0F0450">
        <w:rPr>
          <w:rFonts w:ascii="Krana Fat B" w:hAnsi="Krana Fat B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22E66F41" wp14:editId="7D46D578">
            <wp:simplePos x="0" y="0"/>
            <wp:positionH relativeFrom="column">
              <wp:posOffset>828135</wp:posOffset>
            </wp:positionH>
            <wp:positionV relativeFrom="paragraph">
              <wp:posOffset>9688626</wp:posOffset>
            </wp:positionV>
            <wp:extent cx="1874520" cy="466809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 Media i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66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F48" w:rsidRPr="00E85F48">
        <w:rPr>
          <w:rFonts w:ascii="Krana Fat B" w:hAnsi="Krana Fat B"/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0460C2B0" wp14:editId="0F1987CC">
            <wp:simplePos x="0" y="0"/>
            <wp:positionH relativeFrom="column">
              <wp:posOffset>15441</wp:posOffset>
            </wp:positionH>
            <wp:positionV relativeFrom="paragraph">
              <wp:posOffset>6661150</wp:posOffset>
            </wp:positionV>
            <wp:extent cx="7250400" cy="2745720"/>
            <wp:effectExtent l="0" t="0" r="0" b="0"/>
            <wp:wrapTight wrapText="bothSides">
              <wp:wrapPolygon edited="0">
                <wp:start x="12543" y="1649"/>
                <wp:lineTo x="12543" y="2099"/>
                <wp:lineTo x="13168" y="4347"/>
                <wp:lineTo x="14133" y="6745"/>
                <wp:lineTo x="0" y="7795"/>
                <wp:lineTo x="0" y="9743"/>
                <wp:lineTo x="18843" y="11542"/>
                <wp:lineTo x="0" y="12142"/>
                <wp:lineTo x="0" y="14240"/>
                <wp:lineTo x="13735" y="16339"/>
                <wp:lineTo x="12770" y="18887"/>
                <wp:lineTo x="12543" y="20236"/>
                <wp:lineTo x="16460" y="20236"/>
                <wp:lineTo x="16516" y="19936"/>
                <wp:lineTo x="16857" y="18737"/>
                <wp:lineTo x="17822" y="16339"/>
                <wp:lineTo x="19127" y="13940"/>
                <wp:lineTo x="21171" y="11092"/>
                <wp:lineTo x="18276" y="6745"/>
                <wp:lineTo x="17198" y="4347"/>
                <wp:lineTo x="16346" y="1649"/>
                <wp:lineTo x="12543" y="1649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8" r="-1"/>
                    <a:stretch/>
                  </pic:blipFill>
                  <pic:spPr>
                    <a:xfrm>
                      <a:off x="0" y="0"/>
                      <a:ext cx="7250400" cy="274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-224623</wp:posOffset>
                </wp:positionH>
                <wp:positionV relativeFrom="paragraph">
                  <wp:posOffset>-32419</wp:posOffset>
                </wp:positionV>
                <wp:extent cx="8213558" cy="11245516"/>
                <wp:effectExtent l="0" t="0" r="1651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3558" cy="11245516"/>
                        </a:xfrm>
                        <a:prstGeom prst="rect">
                          <a:avLst/>
                        </a:prstGeom>
                        <a:solidFill>
                          <a:srgbClr val="004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E4C74" id="Rectangle 1" o:spid="_x0000_s1026" style="position:absolute;margin-left:-17.7pt;margin-top:-2.55pt;width:646.75pt;height:88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" fillcolor="#004050" strokecolor="#1f4d78 [1604]" strokeweight="1pt"/>
            </w:pict>
          </mc:Fallback>
        </mc:AlternateContent>
      </w:r>
    </w:p>
    <w:sectPr w:rsidR="00450D86" w:rsidRPr="00E85F48" w:rsidSect="00E85F48">
      <w:pgSz w:w="11906" w:h="16838"/>
      <w:pgMar w:top="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321F"/>
    <w:multiLevelType w:val="hybridMultilevel"/>
    <w:tmpl w:val="3D16CEB2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A9"/>
    <w:rsid w:val="000F0450"/>
    <w:rsid w:val="002E1107"/>
    <w:rsid w:val="00450D86"/>
    <w:rsid w:val="005A7BA9"/>
    <w:rsid w:val="00822F42"/>
    <w:rsid w:val="00984905"/>
    <w:rsid w:val="00AF0CF8"/>
    <w:rsid w:val="00B24CE0"/>
    <w:rsid w:val="00E74A26"/>
    <w:rsid w:val="00E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8361"/>
  <w15:chartTrackingRefBased/>
  <w15:docId w15:val="{3EC2D81C-62C8-4165-9A20-81CDBFF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045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CF8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F8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AF0CF8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0CF8"/>
    <w:rPr>
      <w:rFonts w:ascii="Arial" w:eastAsia="Arial" w:hAnsi="Arial" w:cs="Arial"/>
      <w:sz w:val="24"/>
      <w:szCs w:val="24"/>
      <w:lang w:val="en-US"/>
    </w:rPr>
  </w:style>
  <w:style w:type="paragraph" w:customStyle="1" w:styleId="ContentsTitle">
    <w:name w:val="Contents Title"/>
    <w:basedOn w:val="Normal"/>
    <w:link w:val="ContentsTitleChar"/>
    <w:qFormat/>
    <w:rsid w:val="00AF0CF8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AF0CF8"/>
    <w:rPr>
      <w:rFonts w:ascii="Krana Fat B" w:hAnsi="Krana Fat B" w:cs="Segoe UI"/>
      <w:color w:val="004050"/>
      <w:sz w:val="52"/>
      <w:szCs w:val="52"/>
    </w:rPr>
  </w:style>
  <w:style w:type="paragraph" w:customStyle="1" w:styleId="CoverTitle">
    <w:name w:val="Cover Title"/>
    <w:basedOn w:val="Normal"/>
    <w:link w:val="CoverTitleChar"/>
    <w:rsid w:val="00AF0CF8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AF0CF8"/>
    <w:rPr>
      <w:rFonts w:ascii="Krana Fat B" w:eastAsiaTheme="majorEastAsia" w:hAnsi="Krana Fat B" w:cs="Segoe UI"/>
      <w:color w:val="004050"/>
      <w:sz w:val="80"/>
      <w:szCs w:val="80"/>
    </w:rPr>
  </w:style>
  <w:style w:type="paragraph" w:styleId="Footer">
    <w:name w:val="footer"/>
    <w:basedOn w:val="Normal"/>
    <w:link w:val="FooterChar"/>
    <w:uiPriority w:val="99"/>
    <w:unhideWhenUsed/>
    <w:rsid w:val="00AF0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CF8"/>
    <w:rPr>
      <w:rFonts w:ascii="Segoe UI" w:hAnsi="Segoe UI" w:cs="Segoe UI"/>
      <w:color w:val="2E2D2C"/>
      <w:szCs w:val="20"/>
    </w:rPr>
  </w:style>
  <w:style w:type="paragraph" w:styleId="Header">
    <w:name w:val="header"/>
    <w:basedOn w:val="Normal"/>
    <w:link w:val="HeaderChar"/>
    <w:uiPriority w:val="99"/>
    <w:unhideWhenUsed/>
    <w:rsid w:val="00AF0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F8"/>
    <w:rPr>
      <w:rFonts w:ascii="Segoe UI" w:hAnsi="Segoe UI" w:cs="Segoe UI"/>
      <w:color w:val="2E2D2C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0CF8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CF8"/>
    <w:rPr>
      <w:rFonts w:ascii="Montserrat" w:eastAsiaTheme="majorEastAsia" w:hAnsi="Montserrat" w:cstheme="majorBidi"/>
      <w:b/>
      <w:color w:val="00405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CF8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customStyle="1" w:styleId="HeadingA">
    <w:name w:val="Heading A"/>
    <w:basedOn w:val="ContentsTitle"/>
    <w:link w:val="HeadingAChar"/>
    <w:rsid w:val="00AF0CF8"/>
    <w:pPr>
      <w:tabs>
        <w:tab w:val="clear" w:pos="1395"/>
      </w:tabs>
    </w:pPr>
    <w:rPr>
      <w:sz w:val="40"/>
      <w:szCs w:val="20"/>
    </w:rPr>
  </w:style>
  <w:style w:type="character" w:customStyle="1" w:styleId="HeadingAChar">
    <w:name w:val="Heading A Char"/>
    <w:basedOn w:val="ContentsTitleChar"/>
    <w:link w:val="HeadingA"/>
    <w:rsid w:val="00AF0CF8"/>
    <w:rPr>
      <w:rFonts w:ascii="Krana Fat B" w:hAnsi="Krana Fat B" w:cs="Segoe UI"/>
      <w:color w:val="004050"/>
      <w:sz w:val="40"/>
      <w:szCs w:val="20"/>
    </w:rPr>
  </w:style>
  <w:style w:type="paragraph" w:customStyle="1" w:styleId="HeadingB">
    <w:name w:val="Heading B"/>
    <w:basedOn w:val="Heading4"/>
    <w:link w:val="HeadingBChar"/>
    <w:rsid w:val="00AF0CF8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BChar">
    <w:name w:val="Heading B Char"/>
    <w:basedOn w:val="Heading4Char"/>
    <w:link w:val="HeadingB"/>
    <w:rsid w:val="00AF0CF8"/>
    <w:rPr>
      <w:rFonts w:ascii="Montserrat" w:eastAsiaTheme="majorEastAsia" w:hAnsi="Montserrat" w:cs="Segoe UI"/>
      <w:b/>
      <w:i w:val="0"/>
      <w:iCs/>
      <w:color w:val="004050"/>
      <w:szCs w:val="20"/>
    </w:rPr>
  </w:style>
  <w:style w:type="character" w:styleId="Hyperlink">
    <w:name w:val="Hyperlink"/>
    <w:basedOn w:val="DefaultParagraphFont"/>
    <w:uiPriority w:val="99"/>
    <w:unhideWhenUsed/>
    <w:rsid w:val="00AF0CF8"/>
    <w:rPr>
      <w:color w:val="0563C1" w:themeColor="hyperlink"/>
      <w:u w:val="single"/>
    </w:rPr>
  </w:style>
  <w:style w:type="character" w:customStyle="1" w:styleId="Italicsmall">
    <w:name w:val="Italic small"/>
    <w:basedOn w:val="DefaultParagraphFont"/>
    <w:uiPriority w:val="1"/>
    <w:qFormat/>
    <w:rsid w:val="00AF0CF8"/>
    <w:rPr>
      <w:rFonts w:ascii="Montserrat" w:hAnsi="Montserrat" w:cs="Segoe UI" w:hint="default"/>
      <w:i/>
      <w:iCs w:val="0"/>
      <w:sz w:val="16"/>
    </w:rPr>
  </w:style>
  <w:style w:type="paragraph" w:styleId="ListParagraph">
    <w:name w:val="List Paragraph"/>
    <w:basedOn w:val="Normal"/>
    <w:uiPriority w:val="34"/>
    <w:rsid w:val="00AF0CF8"/>
    <w:pPr>
      <w:ind w:left="720"/>
      <w:contextualSpacing/>
    </w:pPr>
  </w:style>
  <w:style w:type="paragraph" w:customStyle="1" w:styleId="ParagraphBullet">
    <w:name w:val="Paragraph Bullet"/>
    <w:basedOn w:val="ListParagraph"/>
    <w:link w:val="ParagraphBulletChar"/>
    <w:qFormat/>
    <w:rsid w:val="00AF0CF8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AF0CF8"/>
    <w:rPr>
      <w:rFonts w:ascii="Montserrat Light" w:hAnsi="Montserrat Ligh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AF0CF8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NumberedChar">
    <w:name w:val="Paragraph Numbered Char"/>
    <w:basedOn w:val="DefaultParagraphFont"/>
    <w:link w:val="ParagraphNumbered"/>
    <w:rsid w:val="00AF0CF8"/>
    <w:rPr>
      <w:rFonts w:ascii="Montserrat Light" w:hAnsi="Montserrat Light" w:cs="Segoe UI"/>
    </w:rPr>
  </w:style>
  <w:style w:type="paragraph" w:customStyle="1" w:styleId="ParagraphStyle">
    <w:name w:val="Paragraph Style"/>
    <w:basedOn w:val="BodyText"/>
    <w:link w:val="ParagraphStyleChar"/>
    <w:qFormat/>
    <w:rsid w:val="00AF0CF8"/>
    <w:pPr>
      <w:spacing w:before="192" w:line="259" w:lineRule="auto"/>
      <w:ind w:right="464"/>
    </w:pPr>
    <w:rPr>
      <w:rFonts w:ascii="Montserrat Light" w:hAnsi="Montserrat Light"/>
      <w:color w:val="000000" w:themeColor="text1"/>
    </w:rPr>
  </w:style>
  <w:style w:type="character" w:customStyle="1" w:styleId="ParagraphStyleChar">
    <w:name w:val="Paragraph Style Char"/>
    <w:basedOn w:val="BodyTextChar"/>
    <w:link w:val="ParagraphStyle"/>
    <w:rsid w:val="00AF0CF8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Quotesource">
    <w:name w:val="Quote source"/>
    <w:basedOn w:val="Normal"/>
    <w:next w:val="Normal"/>
    <w:autoRedefine/>
    <w:qFormat/>
    <w:rsid w:val="00AF0CF8"/>
    <w:pPr>
      <w:spacing w:line="256" w:lineRule="auto"/>
    </w:pPr>
    <w:rPr>
      <w:rFonts w:ascii="Montserrat" w:hAnsi="Montserrat" w:cstheme="minorBidi"/>
      <w:i/>
      <w:color w:val="auto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0CF8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CF8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F0CF8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AF0CF8"/>
    <w:pPr>
      <w:spacing w:after="100"/>
      <w:ind w:left="220"/>
    </w:pPr>
    <w:rPr>
      <w:rFonts w:ascii="Montserrat Light" w:hAnsi="Montserra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ndhu\Desktop\Templates\DG_99_A4_BC_Te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AD325AA758F8B441A026D94BAE0B54E4" ma:contentTypeVersion="0" ma:contentTypeDescription="Base content type which represents courseware documents" ma:contentTypeScope="" ma:versionID="1d0d323f0d1ecacd20799bab0f9ee4ab">
  <xsd:schema xmlns:xsd="http://www.w3.org/2001/XMLSchema" xmlns:xs="http://www.w3.org/2001/XMLSchema" xmlns:p="http://schemas.microsoft.com/office/2006/metadata/properties" xmlns:ns2="10D07D53-DBB1-43C9-B677-5DC920C3BED1" targetNamespace="http://schemas.microsoft.com/office/2006/metadata/properties" ma:root="true" ma:fieldsID="436be17013b27b66641dd4d432835fe9" ns2:_="">
    <xsd:import namespace="10D07D53-DBB1-43C9-B677-5DC920C3BED1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07D53-DBB1-43C9-B677-5DC920C3BED1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quenceNumber xmlns="10D07D53-DBB1-43C9-B677-5DC920C3BED1">99</SequenceNumber>
    <BookTypeField0 xmlns="10D07D53-DBB1-43C9-B677-5DC920C3BED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IsBuildFile xmlns="10D07D53-DBB1-43C9-B677-5DC920C3BED1" xsi:nil="true"/>
  </documentManagement>
</p:properties>
</file>

<file path=customXml/itemProps1.xml><?xml version="1.0" encoding="utf-8"?>
<ds:datastoreItem xmlns:ds="http://schemas.openxmlformats.org/officeDocument/2006/customXml" ds:itemID="{EC166E9F-E74A-47DE-B85D-04F22F3D233E}"/>
</file>

<file path=customXml/itemProps2.xml><?xml version="1.0" encoding="utf-8"?>
<ds:datastoreItem xmlns:ds="http://schemas.openxmlformats.org/officeDocument/2006/customXml" ds:itemID="{909F3598-9990-460E-85BC-534CE65F5C8C}"/>
</file>

<file path=customXml/itemProps3.xml><?xml version="1.0" encoding="utf-8"?>
<ds:datastoreItem xmlns:ds="http://schemas.openxmlformats.org/officeDocument/2006/customXml" ds:itemID="{53FF089A-897C-42C1-BBD7-01CB506EB12E}"/>
</file>

<file path=docProps/app.xml><?xml version="1.0" encoding="utf-8"?>
<Properties xmlns="http://schemas.openxmlformats.org/officeDocument/2006/extended-properties" xmlns:vt="http://schemas.openxmlformats.org/officeDocument/2006/docPropsVTypes">
  <Template>DG_99_A4_BC_Teal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User</dc:creator>
  <cp:keywords/>
  <dc:description/>
  <cp:lastModifiedBy>Sandhu, Simran</cp:lastModifiedBy>
  <cp:revision>1</cp:revision>
  <dcterms:created xsi:type="dcterms:W3CDTF">2020-09-28T13:11:00Z</dcterms:created>
  <dcterms:modified xsi:type="dcterms:W3CDTF">2020-09-28T13:11:00Z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0x010100F0967B7CEE8D417F966757887D9466FB00AD325AA758F8B441A026D94BAE0B54E4</vt:lpwstr>
  </property>
  <property fmtid="{D5CDD505-2E9C-101B-9397-08002B2CF9AE}" pid="3" name="BookType">
    <vt:lpwstr>3</vt:lpwstr>
  </property>
</Properties>
</file>