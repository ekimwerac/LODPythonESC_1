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CE0E" w14:textId="4CD2A82C" w:rsidR="00337BC2" w:rsidRPr="002F0B14" w:rsidRDefault="00337BC2" w:rsidP="00337BC2">
      <w:pPr>
        <w:pStyle w:val="QATemplateHeadingOne"/>
        <w:rPr>
          <w:rFonts w:ascii="Krana Fat B" w:hAnsi="Krana Fat B"/>
          <w:color w:val="004050"/>
          <w:sz w:val="40"/>
        </w:rPr>
      </w:pPr>
      <w:r w:rsidRPr="002F0B14">
        <w:rPr>
          <w:rFonts w:ascii="Krana Fat B" w:hAnsi="Krana Fat B"/>
          <w:color w:val="004050"/>
          <w:sz w:val="40"/>
        </w:rPr>
        <w:t xml:space="preserve">Exercise </w:t>
      </w:r>
      <w:r w:rsidR="0064129D" w:rsidRPr="002F0B14">
        <w:rPr>
          <w:rFonts w:ascii="Krana Fat B" w:hAnsi="Krana Fat B"/>
          <w:color w:val="004050"/>
          <w:sz w:val="40"/>
        </w:rPr>
        <w:t>1</w:t>
      </w:r>
      <w:r w:rsidR="000F60E8" w:rsidRPr="002F0B14">
        <w:rPr>
          <w:rFonts w:ascii="Krana Fat B" w:hAnsi="Krana Fat B"/>
          <w:color w:val="004050"/>
          <w:sz w:val="40"/>
        </w:rPr>
        <w:t>3</w:t>
      </w:r>
      <w:r w:rsidRPr="002F0B14">
        <w:rPr>
          <w:rFonts w:ascii="Krana Fat B" w:hAnsi="Krana Fat B"/>
          <w:color w:val="004050"/>
          <w:sz w:val="40"/>
        </w:rPr>
        <w:t xml:space="preserve"> – </w:t>
      </w:r>
      <w:r w:rsidR="0064129D" w:rsidRPr="002F0B14">
        <w:rPr>
          <w:rFonts w:ascii="Krana Fat B" w:hAnsi="Krana Fat B"/>
          <w:color w:val="004050"/>
          <w:sz w:val="40"/>
        </w:rPr>
        <w:t>Multitasking</w:t>
      </w:r>
      <w:r w:rsidR="00DF48FD">
        <w:rPr>
          <w:rFonts w:ascii="Krana Fat B" w:hAnsi="Krana Fat B"/>
          <w:color w:val="004050"/>
          <w:sz w:val="40"/>
        </w:rPr>
        <w:t xml:space="preserve"> &amp; </w:t>
      </w:r>
      <w:proofErr w:type="spellStart"/>
      <w:r w:rsidR="00DF48FD">
        <w:rPr>
          <w:rFonts w:ascii="Krana Fat B" w:hAnsi="Krana Fat B"/>
          <w:color w:val="004050"/>
          <w:sz w:val="40"/>
        </w:rPr>
        <w:t>Asyncio</w:t>
      </w:r>
      <w:proofErr w:type="spellEnd"/>
    </w:p>
    <w:p w14:paraId="074BC243" w14:textId="77777777" w:rsidR="00337BC2" w:rsidRPr="002F0B14" w:rsidRDefault="00337BC2" w:rsidP="00337BC2">
      <w:pPr>
        <w:pStyle w:val="QATemplateHeadingTwo"/>
        <w:rPr>
          <w:rFonts w:ascii="Montserrat" w:hAnsi="Montserrat" w:cs="Arial"/>
          <w:color w:val="004050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Objective</w:t>
      </w:r>
    </w:p>
    <w:p w14:paraId="00682949" w14:textId="77777777" w:rsidR="0064129D" w:rsidRPr="002F0B14" w:rsidRDefault="0064129D" w:rsidP="0064129D">
      <w:p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To run external programs, in this case other Python scripts, using a variety of methods, first using the </w:t>
      </w:r>
      <w:r w:rsidRPr="002F0B14">
        <w:rPr>
          <w:rFonts w:ascii="Montserrat Light" w:hAnsi="Montserrat Light" w:cs="Arial"/>
          <w:b/>
        </w:rPr>
        <w:t>subprocess</w:t>
      </w:r>
      <w:r w:rsidRPr="002F0B14">
        <w:rPr>
          <w:rFonts w:ascii="Montserrat Light" w:hAnsi="Montserrat Light" w:cs="Arial"/>
        </w:rPr>
        <w:t xml:space="preserve"> module and then using </w:t>
      </w:r>
      <w:r w:rsidRPr="002F0B14">
        <w:rPr>
          <w:rFonts w:ascii="Montserrat Light" w:hAnsi="Montserrat Light" w:cs="Arial"/>
          <w:b/>
        </w:rPr>
        <w:t>multiprocessing</w:t>
      </w:r>
      <w:r w:rsidRPr="002F0B14">
        <w:rPr>
          <w:rFonts w:ascii="Montserrat Light" w:hAnsi="Montserrat Light" w:cs="Arial"/>
        </w:rPr>
        <w:t>.</w:t>
      </w:r>
    </w:p>
    <w:p w14:paraId="370477B0" w14:textId="77777777" w:rsidR="00DF2FFE" w:rsidRPr="002F0B14" w:rsidRDefault="00337BC2" w:rsidP="00DF2FFE">
      <w:pPr>
        <w:pStyle w:val="QATemplateHeadingTwo"/>
        <w:rPr>
          <w:rFonts w:ascii="Montserrat" w:hAnsi="Montserrat" w:cs="Arial"/>
          <w:sz w:val="22"/>
        </w:rPr>
      </w:pPr>
      <w:r w:rsidRPr="002F0B14">
        <w:rPr>
          <w:rFonts w:ascii="Montserrat" w:hAnsi="Montserrat" w:cs="Arial"/>
          <w:color w:val="004050"/>
          <w:sz w:val="22"/>
        </w:rPr>
        <w:t>Questions</w:t>
      </w:r>
    </w:p>
    <w:p w14:paraId="41706E2F" w14:textId="27FA976F" w:rsidR="00DF2FFE" w:rsidRPr="002F0B14" w:rsidRDefault="00DF2FFE" w:rsidP="00464AAC">
      <w:pPr>
        <w:pStyle w:val="ListParagraph"/>
        <w:numPr>
          <w:ilvl w:val="0"/>
          <w:numId w:val="18"/>
        </w:numPr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In the </w:t>
      </w:r>
      <w:r w:rsidRPr="002F0B14">
        <w:rPr>
          <w:rFonts w:ascii="Montserrat Light" w:hAnsi="Montserrat Light" w:cs="Courier New"/>
          <w:b/>
        </w:rPr>
        <w:t>labs</w:t>
      </w:r>
      <w:r w:rsidRPr="002F0B14">
        <w:rPr>
          <w:rFonts w:ascii="Montserrat Light" w:hAnsi="Montserrat Light" w:cs="Arial"/>
        </w:rPr>
        <w:t xml:space="preserve"> or (on Linux) your home directory</w:t>
      </w:r>
      <w:r w:rsidR="00E81041" w:rsidRPr="002F0B14">
        <w:rPr>
          <w:rFonts w:ascii="Montserrat Light" w:hAnsi="Montserrat Light" w:cs="Arial"/>
        </w:rPr>
        <w:t>,</w:t>
      </w:r>
      <w:r w:rsidRPr="002F0B14">
        <w:rPr>
          <w:rFonts w:ascii="Montserrat Light" w:hAnsi="Montserrat Light" w:cs="Arial"/>
        </w:rPr>
        <w:t xml:space="preserve"> you will find a simple Python program, </w:t>
      </w:r>
      <w:r w:rsidRPr="002F0B14">
        <w:rPr>
          <w:rFonts w:ascii="Montserrat Light" w:hAnsi="Montserrat Light" w:cs="Arial"/>
          <w:b/>
          <w:bCs/>
        </w:rPr>
        <w:t>client.py</w:t>
      </w:r>
      <w:r w:rsidRPr="002F0B14">
        <w:rPr>
          <w:rFonts w:ascii="Montserrat Light" w:hAnsi="Montserrat Light" w:cs="Arial"/>
        </w:rPr>
        <w:t>, which lists files to STDOUT. The name of the file is specified at the command line, and if it cannot be read then an error is returned, using exit.</w:t>
      </w:r>
    </w:p>
    <w:p w14:paraId="113FE1BC" w14:textId="5AA3791D" w:rsidR="00DF2FFE" w:rsidRPr="002F0B14" w:rsidRDefault="00DF2FFE" w:rsidP="00464AAC">
      <w:pPr>
        <w:numPr>
          <w:ilvl w:val="0"/>
          <w:numId w:val="15"/>
        </w:numPr>
        <w:tabs>
          <w:tab w:val="clear" w:pos="1440"/>
          <w:tab w:val="num" w:pos="1080"/>
        </w:tabs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Now call the Python program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fr</w:t>
      </w:r>
      <w:r w:rsidR="00E81041" w:rsidRPr="002F0B14">
        <w:rPr>
          <w:rFonts w:ascii="Montserrat Light" w:hAnsi="Montserrat Light" w:cs="Arial"/>
        </w:rPr>
        <w:t>om another, passing a filename.</w:t>
      </w:r>
      <w:r w:rsidRPr="002F0B14">
        <w:rPr>
          <w:rFonts w:ascii="Montserrat Light" w:hAnsi="Montserrat Light" w:cs="Arial"/>
        </w:rPr>
        <w:t xml:space="preserve"> If you can't think of a file to list, use the current program, or use the 'words' file.  </w:t>
      </w:r>
    </w:p>
    <w:p w14:paraId="5AC3A8E9" w14:textId="77777777" w:rsidR="00464AAC" w:rsidRPr="002F0B14" w:rsidRDefault="00464AAC" w:rsidP="00464AAC">
      <w:pPr>
        <w:spacing w:after="0" w:line="240" w:lineRule="auto"/>
        <w:ind w:left="1080"/>
        <w:rPr>
          <w:rFonts w:ascii="Montserrat Light" w:hAnsi="Montserrat Light" w:cs="Arial"/>
        </w:rPr>
      </w:pPr>
    </w:p>
    <w:p w14:paraId="1F33D4A7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 xml:space="preserve">Output an error message if, for some reason, the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fails.  </w:t>
      </w:r>
    </w:p>
    <w:p w14:paraId="2271D4A0" w14:textId="77777777" w:rsidR="00DF2FFE" w:rsidRPr="002F0B14" w:rsidRDefault="00DF2FFE" w:rsidP="00464AAC">
      <w:pPr>
        <w:spacing w:after="0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Test this by:</w:t>
      </w:r>
    </w:p>
    <w:p w14:paraId="03F6BC52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passing a non-existent file name</w:t>
      </w:r>
    </w:p>
    <w:p w14:paraId="2BA34020" w14:textId="77777777" w:rsidR="00DF2FFE" w:rsidRPr="002F0B14" w:rsidRDefault="00DF2FFE" w:rsidP="00464AAC">
      <w:pPr>
        <w:spacing w:after="0"/>
        <w:ind w:left="1080" w:firstLine="72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calling a non-existent program</w:t>
      </w:r>
    </w:p>
    <w:p w14:paraId="30DFD727" w14:textId="77777777" w:rsidR="00464AAC" w:rsidRPr="002F0B14" w:rsidRDefault="00464AAC" w:rsidP="00464AAC">
      <w:pPr>
        <w:spacing w:after="0"/>
        <w:ind w:left="1080" w:firstLine="720"/>
        <w:rPr>
          <w:rFonts w:ascii="Montserrat Light" w:hAnsi="Montserrat Light" w:cs="Arial"/>
        </w:rPr>
      </w:pPr>
    </w:p>
    <w:p w14:paraId="164DD09B" w14:textId="77777777" w:rsidR="00DF2FFE" w:rsidRPr="002F0B14" w:rsidRDefault="00DF2FFE" w:rsidP="00464AAC">
      <w:pPr>
        <w:numPr>
          <w:ilvl w:val="0"/>
          <w:numId w:val="15"/>
        </w:numPr>
        <w:spacing w:after="0" w:line="240" w:lineRule="auto"/>
        <w:ind w:left="1080"/>
        <w:rPr>
          <w:rFonts w:ascii="Montserrat Light" w:hAnsi="Montserrat Light" w:cs="Arial"/>
        </w:rPr>
      </w:pPr>
      <w:r w:rsidRPr="002F0B14">
        <w:rPr>
          <w:rFonts w:ascii="Montserrat Light" w:hAnsi="Montserrat Light" w:cs="Arial"/>
        </w:rPr>
        <w:t>Modify the calling program to use a pipe and capture its output in a list.   Print out the number of lines returned by the</w:t>
      </w:r>
      <w:r w:rsidRPr="002F0B14">
        <w:rPr>
          <w:rFonts w:ascii="Montserrat Light" w:hAnsi="Montserrat Light" w:cs="Arial"/>
          <w:b/>
        </w:rPr>
        <w:t xml:space="preserve"> </w:t>
      </w:r>
      <w:r w:rsidRPr="002F0B14">
        <w:rPr>
          <w:rFonts w:ascii="Montserrat Light" w:hAnsi="Montserrat Light" w:cs="Courier New"/>
          <w:b/>
        </w:rPr>
        <w:t>client.py</w:t>
      </w:r>
      <w:r w:rsidRPr="002F0B14">
        <w:rPr>
          <w:rFonts w:ascii="Montserrat Light" w:hAnsi="Montserrat Light" w:cs="Arial"/>
        </w:rPr>
        <w:t xml:space="preserve"> program.  Test as before. </w:t>
      </w:r>
    </w:p>
    <w:p w14:paraId="42489131" w14:textId="77777777" w:rsidR="00DF2FFE" w:rsidRPr="002F0B14" w:rsidRDefault="00DF2FFE" w:rsidP="00DF2FFE">
      <w:pPr>
        <w:rPr>
          <w:rFonts w:ascii="Montserrat Light" w:hAnsi="Montserrat Light" w:cs="Arial"/>
        </w:rPr>
      </w:pPr>
    </w:p>
    <w:p w14:paraId="74F6D831" w14:textId="10A8FF2F" w:rsidR="00DF2FFE" w:rsidRPr="002F0B14" w:rsidRDefault="00DF2FFE" w:rsidP="00464AAC">
      <w:pPr>
        <w:pStyle w:val="NormalIndent"/>
        <w:numPr>
          <w:ilvl w:val="0"/>
          <w:numId w:val="18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The purpose of this exercise is to experiment with different scenarios using the </w:t>
      </w:r>
      <w:r w:rsidRPr="002F0B14">
        <w:rPr>
          <w:rFonts w:ascii="Montserrat Light" w:hAnsi="Montserrat Light" w:cs="Arial"/>
          <w:b/>
          <w:sz w:val="22"/>
          <w:szCs w:val="22"/>
        </w:rPr>
        <w:t>multiprocessing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module.</w:t>
      </w:r>
      <w:r w:rsidRPr="002F0B14">
        <w:rPr>
          <w:rFonts w:ascii="Montserrat Light" w:hAnsi="Montserrat Light" w:cs="Arial"/>
          <w:sz w:val="22"/>
          <w:szCs w:val="22"/>
        </w:rPr>
        <w:t xml:space="preserve"> This is best demonstrated using a multi-core machine, so you might first like to check if that is the case. If </w:t>
      </w:r>
      <w:r w:rsidR="001206F2" w:rsidRPr="002F0B14">
        <w:rPr>
          <w:rFonts w:ascii="Montserrat Light" w:hAnsi="Montserrat Light" w:cs="Arial"/>
          <w:sz w:val="22"/>
          <w:szCs w:val="22"/>
        </w:rPr>
        <w:t>not,</w:t>
      </w:r>
      <w:r w:rsidRPr="002F0B14">
        <w:rPr>
          <w:rFonts w:ascii="Montserrat Light" w:hAnsi="Montserrat Light" w:cs="Arial"/>
          <w:sz w:val="22"/>
          <w:szCs w:val="22"/>
        </w:rPr>
        <w:t xml:space="preserve"> then the exercise is still valid, but not quite so interesting.</w:t>
      </w:r>
    </w:p>
    <w:p w14:paraId="3CD0D65F" w14:textId="75D7B2C7" w:rsidR="00DF2FFE" w:rsidRPr="002F0B14" w:rsidRDefault="00DF2FFE" w:rsidP="00464AAC">
      <w:pPr>
        <w:pStyle w:val="NormalIndent"/>
        <w:ind w:left="360"/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b/>
          <w:sz w:val="22"/>
          <w:szCs w:val="22"/>
        </w:rPr>
        <w:t>Note</w:t>
      </w:r>
      <w:r w:rsidRPr="002F0B14">
        <w:rPr>
          <w:rFonts w:ascii="Montserrat Light" w:hAnsi="Montserrat Light" w:cs="Arial"/>
          <w:sz w:val="22"/>
          <w:szCs w:val="22"/>
        </w:rPr>
        <w:t>: IDLE, and some other IDEs, does not display output from the child processes run</w:t>
      </w:r>
      <w:r w:rsidR="00E81041" w:rsidRPr="002F0B14">
        <w:rPr>
          <w:rFonts w:ascii="Montserrat Light" w:hAnsi="Montserrat Light" w:cs="Arial"/>
          <w:sz w:val="22"/>
          <w:szCs w:val="22"/>
        </w:rPr>
        <w:t xml:space="preserve"> by the multiprocessing module.</w:t>
      </w: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1206F2" w:rsidRPr="002F0B14">
        <w:rPr>
          <w:rFonts w:ascii="Montserrat Light" w:hAnsi="Montserrat Light" w:cs="Arial"/>
          <w:sz w:val="22"/>
          <w:szCs w:val="22"/>
        </w:rPr>
        <w:t>So,</w:t>
      </w:r>
      <w:r w:rsidRPr="002F0B14">
        <w:rPr>
          <w:rFonts w:ascii="Montserrat Light" w:hAnsi="Montserrat Light" w:cs="Arial"/>
          <w:sz w:val="22"/>
          <w:szCs w:val="22"/>
        </w:rPr>
        <w:t xml:space="preserve"> run your code from the command-line.</w:t>
      </w:r>
    </w:p>
    <w:p w14:paraId="32BCDD0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 w:cs="Arial"/>
          <w:sz w:val="22"/>
          <w:szCs w:val="22"/>
        </w:rPr>
      </w:pPr>
    </w:p>
    <w:p w14:paraId="1278C35E" w14:textId="2D6DCEA5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>Word prefixe</w:t>
      </w:r>
      <w:r w:rsidRPr="002F0B14">
        <w:rPr>
          <w:rFonts w:ascii="Montserrat Light" w:hAnsi="Montserrat Light"/>
          <w:sz w:val="22"/>
          <w:szCs w:val="22"/>
        </w:rPr>
        <w:t xml:space="preserve">s are also called </w:t>
      </w:r>
      <w:r w:rsidRPr="002F0B14">
        <w:rPr>
          <w:rFonts w:ascii="Montserrat Light" w:hAnsi="Montserrat Light"/>
          <w:i/>
          <w:sz w:val="22"/>
          <w:szCs w:val="22"/>
        </w:rPr>
        <w:t>stems</w:t>
      </w:r>
      <w:r w:rsidRPr="002F0B14">
        <w:rPr>
          <w:rFonts w:ascii="Montserrat Light" w:hAnsi="Montserrat Light"/>
          <w:sz w:val="22"/>
          <w:szCs w:val="22"/>
        </w:rPr>
        <w:t xml:space="preserve">. We have written a program,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, that reads the words file and generates the most popular stems of 2 </w:t>
      </w:r>
      <w:proofErr w:type="spellStart"/>
      <w:r w:rsidRPr="002F0B14">
        <w:rPr>
          <w:rFonts w:ascii="Montserrat Light" w:hAnsi="Montserrat Light"/>
          <w:sz w:val="22"/>
          <w:szCs w:val="22"/>
        </w:rPr>
        <w:t xml:space="preserve">to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proofErr w:type="spellEnd"/>
      <w:r w:rsidR="00E81041" w:rsidRPr="002F0B14">
        <w:rPr>
          <w:rFonts w:ascii="Montserrat Light" w:hAnsi="Montserrat Light"/>
          <w:sz w:val="22"/>
          <w:szCs w:val="22"/>
        </w:rPr>
        <w:t xml:space="preserve"> characters long. </w:t>
      </w:r>
      <w:r w:rsidRPr="002F0B14">
        <w:rPr>
          <w:rFonts w:ascii="Montserrat Light" w:hAnsi="Montserrat Light"/>
          <w:sz w:val="22"/>
          <w:szCs w:val="22"/>
        </w:rPr>
        <w:t xml:space="preserve">It uses the </w:t>
      </w:r>
      <w:proofErr w:type="spellStart"/>
      <w:r w:rsidRPr="002F0B14">
        <w:rPr>
          <w:rFonts w:ascii="Montserrat Light" w:hAnsi="Montserrat Light" w:cs="Courier New"/>
          <w:b/>
          <w:sz w:val="22"/>
          <w:szCs w:val="22"/>
        </w:rPr>
        <w:t>mytimer</w:t>
      </w:r>
      <w:proofErr w:type="spellEnd"/>
      <w:r w:rsidRPr="002F0B14">
        <w:rPr>
          <w:rFonts w:ascii="Montserrat Light" w:hAnsi="Montserrat Light"/>
          <w:sz w:val="22"/>
          <w:szCs w:val="22"/>
        </w:rPr>
        <w:t xml:space="preserve"> module we created in a previous exercise, which you should make available.</w:t>
      </w:r>
    </w:p>
    <w:p w14:paraId="3DEBB4D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168608E2" w14:textId="57D31479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Run the supplied </w:t>
      </w:r>
      <w:r w:rsidRPr="002F0B14">
        <w:rPr>
          <w:rFonts w:ascii="Montserrat Light" w:hAnsi="Montserrat Light" w:cs="Courier New"/>
          <w:b/>
          <w:sz w:val="22"/>
          <w:szCs w:val="22"/>
        </w:rPr>
        <w:t>stems.py</w:t>
      </w:r>
      <w:r w:rsidRPr="002F0B14">
        <w:rPr>
          <w:rFonts w:ascii="Montserrat Light" w:hAnsi="Montserrat Light"/>
          <w:sz w:val="22"/>
          <w:szCs w:val="22"/>
        </w:rPr>
        <w:t xml:space="preserve"> pr</w:t>
      </w:r>
      <w:r w:rsidR="00E81041" w:rsidRPr="002F0B14">
        <w:rPr>
          <w:rFonts w:ascii="Montserrat Light" w:hAnsi="Montserrat Light"/>
          <w:sz w:val="22"/>
          <w:szCs w:val="22"/>
        </w:rPr>
        <w:t xml:space="preserve">ogram and note the time taken. </w:t>
      </w:r>
      <w:r w:rsidRPr="002F0B14">
        <w:rPr>
          <w:rFonts w:ascii="Montserrat Light" w:hAnsi="Montserrat Light"/>
          <w:sz w:val="22"/>
          <w:szCs w:val="22"/>
        </w:rPr>
        <w:t xml:space="preserve">You will note that no word exceeds 28 characters, so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could be 28, however we can increase the value of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="001206F2" w:rsidRPr="002F0B14">
        <w:rPr>
          <w:rFonts w:ascii="Montserrat Light" w:hAnsi="Montserrat Light"/>
          <w:sz w:val="22"/>
          <w:szCs w:val="22"/>
        </w:rPr>
        <w:t>to</w:t>
      </w:r>
      <w:r w:rsidRPr="002F0B14">
        <w:rPr>
          <w:rFonts w:ascii="Montserrat Light" w:hAnsi="Montserrat Light"/>
          <w:sz w:val="22"/>
          <w:szCs w:val="22"/>
        </w:rPr>
        <w:t xml:space="preserve"> obtain a longer runtime and demonstrate multiprocessing.</w:t>
      </w:r>
    </w:p>
    <w:p w14:paraId="2F0F78FB" w14:textId="77777777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</w:p>
    <w:p w14:paraId="7FA0F578" w14:textId="49578ECD" w:rsidR="00DF2FFE" w:rsidRPr="002F0B14" w:rsidRDefault="00DF2FFE" w:rsidP="00464AAC">
      <w:pPr>
        <w:pStyle w:val="PlainText"/>
        <w:ind w:left="36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time could be better used by sp</w:t>
      </w:r>
      <w:r w:rsidR="00E81041" w:rsidRPr="002F0B14">
        <w:rPr>
          <w:rFonts w:ascii="Montserrat Light" w:hAnsi="Montserrat Light"/>
          <w:sz w:val="22"/>
          <w:szCs w:val="22"/>
        </w:rPr>
        <w:t>litting the task between cores.</w:t>
      </w:r>
      <w:r w:rsidRPr="002F0B14">
        <w:rPr>
          <w:rFonts w:ascii="Montserrat Light" w:hAnsi="Montserrat Light"/>
          <w:sz w:val="22"/>
          <w:szCs w:val="22"/>
        </w:rPr>
        <w:t xml:space="preserve"> Using the </w:t>
      </w:r>
      <w:r w:rsidRPr="002F0B14">
        <w:rPr>
          <w:rFonts w:ascii="Montserrat Light" w:hAnsi="Montserrat Light"/>
          <w:b/>
          <w:sz w:val="22"/>
          <w:szCs w:val="22"/>
        </w:rPr>
        <w:t>multiprocessing</w:t>
      </w:r>
      <w:r w:rsidRPr="002F0B14">
        <w:rPr>
          <w:rFonts w:ascii="Montserrat Light" w:hAnsi="Montserrat Light"/>
          <w:sz w:val="22"/>
          <w:szCs w:val="22"/>
        </w:rPr>
        <w:t xml:space="preserve"> module will require the stem se</w:t>
      </w:r>
      <w:r w:rsidR="00E81041" w:rsidRPr="002F0B14">
        <w:rPr>
          <w:rFonts w:ascii="Montserrat Light" w:hAnsi="Montserrat Light"/>
          <w:sz w:val="22"/>
          <w:szCs w:val="22"/>
        </w:rPr>
        <w:t>arch to be moved to a function.</w:t>
      </w:r>
      <w:r w:rsidRPr="002F0B14">
        <w:rPr>
          <w:rFonts w:ascii="Montserrat Light" w:hAnsi="Montserrat Light"/>
          <w:sz w:val="22"/>
          <w:szCs w:val="22"/>
        </w:rPr>
        <w:t xml:space="preserve"> </w:t>
      </w:r>
      <w:r w:rsidRPr="002F0B14">
        <w:rPr>
          <w:rFonts w:ascii="Montserrat Light" w:hAnsi="Montserrat Light"/>
          <w:sz w:val="22"/>
          <w:szCs w:val="22"/>
        </w:rPr>
        <w:lastRenderedPageBreak/>
        <w:t xml:space="preserve">Make sure that </w:t>
      </w:r>
      <w:r w:rsidR="001206F2" w:rsidRPr="002F0B14">
        <w:rPr>
          <w:rFonts w:ascii="Montserrat Light" w:hAnsi="Montserrat Light"/>
          <w:sz w:val="22"/>
          <w:szCs w:val="22"/>
        </w:rPr>
        <w:t>all</w:t>
      </w:r>
      <w:r w:rsidRPr="002F0B14">
        <w:rPr>
          <w:rFonts w:ascii="Montserrat Light" w:hAnsi="Montserrat Light"/>
          <w:sz w:val="22"/>
          <w:szCs w:val="22"/>
        </w:rPr>
        <w:t xml:space="preserve"> the rest of the code is only executed in main (</w:t>
      </w:r>
      <w:r w:rsidRPr="002F0B14">
        <w:rPr>
          <w:rFonts w:ascii="Montserrat Light" w:hAnsi="Montserrat Light" w:cs="Courier New"/>
          <w:sz w:val="22"/>
          <w:szCs w:val="22"/>
        </w:rPr>
        <w:t>if __name__ == '__main__':</w:t>
      </w:r>
      <w:r w:rsidRPr="002F0B14">
        <w:rPr>
          <w:rFonts w:ascii="Montserrat Light" w:hAnsi="Montserrat Light"/>
          <w:sz w:val="22"/>
          <w:szCs w:val="22"/>
        </w:rPr>
        <w:t xml:space="preserve">   test).</w:t>
      </w:r>
    </w:p>
    <w:p w14:paraId="630FB9F1" w14:textId="77777777" w:rsidR="00DF2FFE" w:rsidRPr="002F0B14" w:rsidRDefault="00DF2FFE" w:rsidP="00DF2FFE">
      <w:pPr>
        <w:pStyle w:val="PlainText"/>
        <w:ind w:left="720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Scenarios:</w:t>
      </w:r>
    </w:p>
    <w:p w14:paraId="6D5D4171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 xml:space="preserve"> worker processes</w:t>
      </w:r>
    </w:p>
    <w:p w14:paraId="2DA485A9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is where we split the task such that each stem length search runs in its own child process.</w:t>
      </w:r>
    </w:p>
    <w:p w14:paraId="1BA876BE" w14:textId="77777777" w:rsidR="00DF2FFE" w:rsidRPr="002F0B14" w:rsidRDefault="00DF2FFE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</w:p>
    <w:p w14:paraId="28E02267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2 worker processes </w:t>
      </w:r>
      <w:r w:rsidRPr="002F0B14">
        <w:rPr>
          <w:rFonts w:ascii="Montserrat Light" w:hAnsi="Montserrat Light"/>
          <w:b/>
          <w:i/>
          <w:sz w:val="22"/>
          <w:szCs w:val="22"/>
        </w:rPr>
        <w:t>n</w:t>
      </w:r>
      <w:r w:rsidRPr="002F0B14">
        <w:rPr>
          <w:rFonts w:ascii="Montserrat Light" w:hAnsi="Montserrat Light"/>
          <w:sz w:val="22"/>
          <w:szCs w:val="22"/>
        </w:rPr>
        <w:t>/2 stem sizes each.</w:t>
      </w:r>
    </w:p>
    <w:p w14:paraId="399498EB" w14:textId="492B8307" w:rsidR="00DF2FFE" w:rsidRPr="002F0B14" w:rsidRDefault="00E81041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This assumes 2 CPU cores.</w:t>
      </w:r>
      <w:r w:rsidR="00DF2FFE" w:rsidRPr="002F0B14">
        <w:rPr>
          <w:rFonts w:ascii="Montserrat Light" w:hAnsi="Montserrat Light"/>
          <w:sz w:val="22"/>
          <w:szCs w:val="22"/>
        </w:rPr>
        <w:t xml:space="preserve"> It will require two processes to be launched explicitly, and each to be given a range of stem lengths to handle.</w:t>
      </w:r>
    </w:p>
    <w:p w14:paraId="14BB3E80" w14:textId="77777777" w:rsidR="00DF2FFE" w:rsidRPr="002F0B14" w:rsidRDefault="00DF2FFE" w:rsidP="00DF2FFE">
      <w:pPr>
        <w:pStyle w:val="PlainText"/>
        <w:ind w:left="780"/>
        <w:rPr>
          <w:rFonts w:ascii="Montserrat Light" w:hAnsi="Montserrat Light"/>
          <w:sz w:val="22"/>
          <w:szCs w:val="22"/>
        </w:rPr>
      </w:pPr>
    </w:p>
    <w:p w14:paraId="6E5960C8" w14:textId="77777777" w:rsidR="00DF2FFE" w:rsidRPr="002F0B14" w:rsidRDefault="00DF2FFE" w:rsidP="00DF2FFE">
      <w:pPr>
        <w:pStyle w:val="PlainText"/>
        <w:numPr>
          <w:ilvl w:val="0"/>
          <w:numId w:val="16"/>
        </w:numPr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>2 worker processes using a queue.</w:t>
      </w:r>
    </w:p>
    <w:p w14:paraId="75E2BFE8" w14:textId="7C9DC96C" w:rsidR="00DF2FFE" w:rsidRPr="002F0B14" w:rsidRDefault="00883C09" w:rsidP="00DF2FFE">
      <w:pPr>
        <w:pStyle w:val="PlainText"/>
        <w:ind w:left="1155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 xml:space="preserve">This assumes 2 CPU cores. </w:t>
      </w:r>
      <w:r w:rsidR="00DF2FFE" w:rsidRPr="002F0B14">
        <w:rPr>
          <w:rFonts w:ascii="Montserrat Light" w:hAnsi="Montserrat Light"/>
          <w:sz w:val="22"/>
          <w:szCs w:val="22"/>
        </w:rPr>
        <w:t>As in b), but instead of passing a range, pass the</w:t>
      </w:r>
      <w:r w:rsidRPr="002F0B14">
        <w:rPr>
          <w:rFonts w:ascii="Montserrat Light" w:hAnsi="Montserrat Light"/>
          <w:sz w:val="22"/>
          <w:szCs w:val="22"/>
        </w:rPr>
        <w:t xml:space="preserve"> stem lengths through a queue. </w:t>
      </w:r>
      <w:r w:rsidR="00DF2FFE" w:rsidRPr="002F0B14">
        <w:rPr>
          <w:rFonts w:ascii="Montserrat Light" w:hAnsi="Montserrat Light"/>
          <w:sz w:val="22"/>
          <w:szCs w:val="22"/>
        </w:rPr>
        <w:t>Make sure you have a protocol for the worker processes to detect that the queue has finished.</w:t>
      </w:r>
    </w:p>
    <w:p w14:paraId="16E90CD0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</w:p>
    <w:p w14:paraId="059D3FD6" w14:textId="77777777" w:rsidR="00DF2FFE" w:rsidRPr="002F0B14" w:rsidRDefault="00DF2FFE" w:rsidP="00DF2FFE">
      <w:pPr>
        <w:pStyle w:val="PlainText"/>
        <w:rPr>
          <w:rFonts w:ascii="Montserrat Light" w:hAnsi="Montserrat Light"/>
          <w:sz w:val="22"/>
          <w:szCs w:val="22"/>
        </w:rPr>
      </w:pPr>
      <w:r w:rsidRPr="002F0B14">
        <w:rPr>
          <w:rFonts w:ascii="Montserrat Light" w:hAnsi="Montserrat Light"/>
          <w:sz w:val="22"/>
          <w:szCs w:val="22"/>
        </w:rPr>
        <w:tab/>
      </w:r>
    </w:p>
    <w:p w14:paraId="06D74076" w14:textId="77777777" w:rsidR="00337BC2" w:rsidRPr="002F0B14" w:rsidRDefault="00DF2FFE" w:rsidP="00DF2FFE">
      <w:pPr>
        <w:pStyle w:val="QATemplateHeadingTwo"/>
        <w:rPr>
          <w:rFonts w:ascii="Montserrat" w:hAnsi="Montserrat"/>
          <w:sz w:val="22"/>
        </w:rPr>
      </w:pPr>
      <w:r w:rsidRPr="002F0B14">
        <w:rPr>
          <w:rFonts w:ascii="Montserrat Light" w:hAnsi="Montserrat Light" w:cs="Arial"/>
          <w:sz w:val="22"/>
        </w:rPr>
        <w:br w:type="page"/>
      </w:r>
      <w:r w:rsidR="0014421C" w:rsidRPr="002F0B14">
        <w:rPr>
          <w:rFonts w:ascii="Montserrat" w:hAnsi="Montserrat"/>
          <w:color w:val="004050"/>
          <w:sz w:val="22"/>
        </w:rPr>
        <w:lastRenderedPageBreak/>
        <w:t>Solutions</w:t>
      </w:r>
    </w:p>
    <w:p w14:paraId="0AD0A0B3" w14:textId="77777777" w:rsidR="000D3DEC" w:rsidRPr="002F0B14" w:rsidRDefault="000D3DEC" w:rsidP="000D3DEC">
      <w:pPr>
        <w:pStyle w:val="PS"/>
        <w:numPr>
          <w:ilvl w:val="0"/>
          <w:numId w:val="19"/>
        </w:numPr>
        <w:spacing w:after="0"/>
        <w:rPr>
          <w:rFonts w:ascii="Montserrat Light" w:hAnsi="Montserrat Light" w:cs="Arial"/>
          <w:sz w:val="22"/>
          <w:szCs w:val="22"/>
        </w:rPr>
      </w:pPr>
    </w:p>
    <w:p w14:paraId="00B19E7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subprocess</w:t>
      </w:r>
    </w:p>
    <w:p w14:paraId="3919E26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import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os</w:t>
      </w:r>
      <w:proofErr w:type="spellEnd"/>
    </w:p>
    <w:p w14:paraId="310E42D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import sys</w:t>
      </w:r>
    </w:p>
    <w:p w14:paraId="0B27C9E4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1078ECC0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#(a)</w:t>
      </w:r>
    </w:p>
    <w:p w14:paraId="0A1F28B7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'words'])</w:t>
      </w:r>
    </w:p>
    <w:p w14:paraId="6869B956" w14:textId="20DF5394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Child exited with</w:t>
      </w:r>
      <w:r w:rsidR="00C224DE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,</w:t>
      </w:r>
      <w:r w:rsidR="00782CEC" w:rsidRPr="002F0B14">
        <w:rPr>
          <w:rFonts w:ascii="Montserrat Light" w:hAnsi="Montserrat Light" w:cs="Courier New"/>
          <w:color w:val="000000"/>
          <w:lang w:val="en-US"/>
        </w:rPr>
        <w:t xml:space="preserve">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proc.returncode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3AF815AC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5A6443DF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>#(b)</w:t>
      </w:r>
    </w:p>
    <w:p w14:paraId="538C9A6D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proc =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subprocess.run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[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sys.executable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, 'client.py', 'words'],</w:t>
      </w:r>
    </w:p>
    <w:p w14:paraId="540D2E53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        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stdout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=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>, stderr=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subprocess.PIPE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)</w:t>
      </w:r>
    </w:p>
    <w:p w14:paraId="18B7011E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3FB2A301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if </w:t>
      </w:r>
      <w:proofErr w:type="spellStart"/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proc.stderr</w:t>
      </w:r>
      <w:proofErr w:type="spellEnd"/>
      <w:proofErr w:type="gramEnd"/>
      <w:r w:rsidRPr="002F0B14">
        <w:rPr>
          <w:rFonts w:ascii="Montserrat Light" w:hAnsi="Montserrat Light" w:cs="Courier New"/>
          <w:color w:val="000000"/>
          <w:lang w:val="en-US"/>
        </w:rPr>
        <w:t xml:space="preserve"> != None:</w:t>
      </w:r>
    </w:p>
    <w:p w14:paraId="432445AA" w14:textId="47B13D09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2F0B14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error: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proc.stderr.decode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61915E9A" w14:textId="77777777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</w:p>
    <w:p w14:paraId="20E71D9A" w14:textId="5B18A852" w:rsidR="000D3DEC" w:rsidRPr="002F0B14" w:rsidRDefault="000D3DEC" w:rsidP="00782C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2F0B14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>output:</w:t>
      </w:r>
      <w:r w:rsidR="003D1388" w:rsidRPr="002F0B14">
        <w:rPr>
          <w:rFonts w:ascii="Montserrat Light" w:hAnsi="Montserrat Light" w:cs="Courier New"/>
          <w:color w:val="000000"/>
          <w:lang w:val="en-US"/>
        </w:rPr>
        <w:t>'</w:t>
      </w:r>
      <w:r w:rsidRPr="002F0B14">
        <w:rPr>
          <w:rFonts w:ascii="Montserrat Light" w:hAnsi="Montserrat Light" w:cs="Courier New"/>
          <w:color w:val="000000"/>
          <w:lang w:val="en-US"/>
        </w:rPr>
        <w:t xml:space="preserve">, </w:t>
      </w:r>
      <w:proofErr w:type="spellStart"/>
      <w:r w:rsidRPr="002F0B14">
        <w:rPr>
          <w:rFonts w:ascii="Montserrat Light" w:hAnsi="Montserrat Light" w:cs="Courier New"/>
          <w:color w:val="000000"/>
          <w:lang w:val="en-US"/>
        </w:rPr>
        <w:t>proc.stdout.decode</w:t>
      </w:r>
      <w:proofErr w:type="spellEnd"/>
      <w:r w:rsidRPr="002F0B14">
        <w:rPr>
          <w:rFonts w:ascii="Montserrat Light" w:hAnsi="Montserrat Light" w:cs="Courier New"/>
          <w:color w:val="000000"/>
          <w:lang w:val="en-US"/>
        </w:rPr>
        <w:t>())</w:t>
      </w:r>
    </w:p>
    <w:p w14:paraId="5D6766C0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2DDAA5E" w14:textId="77777777" w:rsidR="000D3DEC" w:rsidRPr="002F0B14" w:rsidRDefault="000D3DEC" w:rsidP="000D3D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6CDDB116" w14:textId="77777777" w:rsidR="002B507B" w:rsidRPr="002F0B14" w:rsidRDefault="000D3DEC" w:rsidP="000D3DEC">
      <w:pPr>
        <w:pStyle w:val="PS"/>
        <w:numPr>
          <w:ilvl w:val="0"/>
          <w:numId w:val="19"/>
        </w:numPr>
        <w:rPr>
          <w:rFonts w:ascii="Montserrat Light" w:hAnsi="Montserrat Light" w:cs="Arial"/>
          <w:sz w:val="22"/>
          <w:szCs w:val="22"/>
        </w:rPr>
      </w:pPr>
      <w:r w:rsidRPr="002F0B14">
        <w:rPr>
          <w:rFonts w:ascii="Montserrat Light" w:hAnsi="Montserrat Light" w:cs="Arial"/>
          <w:sz w:val="22"/>
          <w:szCs w:val="22"/>
        </w:rPr>
        <w:t xml:space="preserve"> </w:t>
      </w:r>
      <w:r w:rsidR="002B507B" w:rsidRPr="002F0B14">
        <w:rPr>
          <w:rFonts w:ascii="Montserrat Light" w:hAnsi="Montserrat Light" w:cs="Arial"/>
          <w:sz w:val="22"/>
          <w:szCs w:val="22"/>
        </w:rPr>
        <w:t>The timings will obviously vary depending on the machine:</w:t>
      </w:r>
    </w:p>
    <w:p w14:paraId="0FDF8A2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a)  </w:t>
      </w:r>
    </w:p>
    <w:p w14:paraId="0DC31EF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1885AD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</w:t>
      </w:r>
    </w:p>
    <w:p w14:paraId="3712249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4E1305C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 xml:space="preserve">stems,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AD0A6D6" w14:textId="3B85D08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419D44E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4968E746" w14:textId="3A8DA442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587D395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570E1220" w14:textId="266F04FE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51DA4D0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3ECB26D2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129D0F1F" w14:textId="28D4BB2D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E59E105" w14:textId="0AEAB981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(occurs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times)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69DB4DE5" w14:textId="153B3954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return</w:t>
      </w:r>
    </w:p>
    <w:p w14:paraId="491A3E9A" w14:textId="1C1301C4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2037832A" w14:textId="77777777" w:rsidR="00154C04" w:rsidRPr="002F0B14" w:rsidRDefault="00154C04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0EE08638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if __name__ == '__main__':   </w:t>
      </w:r>
    </w:p>
    <w:p w14:paraId="5689D7E0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012B9BC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1049869" w14:textId="4B6F347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2857A992" w14:textId="767E0329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46111892" w14:textId="16BE7C00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18E87205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86AE4DD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27DAAAD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0AD972B9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</w:p>
    <w:p w14:paraId="5312CA8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('Load')        </w:t>
      </w:r>
    </w:p>
    <w:p w14:paraId="12F11E33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</w:p>
    <w:p w14:paraId="47204CFD" w14:textId="725DF218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</w:rPr>
        <w:t>.</w:t>
      </w:r>
    </w:p>
    <w:p w14:paraId="3D36642C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6AADB2CA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24B0E22D" w14:textId="24A7D67B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n+1):   </w:t>
      </w:r>
    </w:p>
    <w:p w14:paraId="30E196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proc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</w:p>
    <w:p w14:paraId="59505D38" w14:textId="55DBF54A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))</w:t>
      </w:r>
    </w:p>
    <w:p w14:paraId="7B15053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proc.start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7076AB1B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processes.append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(proc)</w:t>
      </w:r>
    </w:p>
    <w:p w14:paraId="138F229F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proc in processes:</w:t>
      </w:r>
    </w:p>
    <w:p w14:paraId="752FF251" w14:textId="77777777" w:rsidR="002B507B" w:rsidRPr="002F0B14" w:rsidRDefault="002B507B" w:rsidP="00782CEC">
      <w:pPr>
        <w:pStyle w:val="PS"/>
        <w:ind w:left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proc.join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4B701558" w14:textId="70BBF0A1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 xml:space="preserve">  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25EFBDFE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795877C3" w14:textId="77777777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b) </w:t>
      </w:r>
    </w:p>
    <w:p w14:paraId="51F76069" w14:textId="7725383C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1A3A7DA1" w14:textId="3B692046" w:rsidR="002B507B" w:rsidRPr="002F0B14" w:rsidRDefault="003D1388" w:rsidP="003D1388">
      <w:pPr>
        <w:pStyle w:val="PS"/>
        <w:ind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f</w:t>
      </w:r>
      <w:r w:rsidR="002B507B" w:rsidRPr="002F0B14">
        <w:rPr>
          <w:rFonts w:ascii="Montserrat Light" w:hAnsi="Montserrat Light" w:cs="Courier New"/>
          <w:sz w:val="22"/>
          <w:szCs w:val="22"/>
        </w:rPr>
        <w:t>rom multiprocessing import Process</w:t>
      </w:r>
    </w:p>
    <w:p w14:paraId="50F249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9E86C9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start, end):</w:t>
      </w:r>
    </w:p>
    <w:p w14:paraId="649A5E34" w14:textId="191D773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start,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end): </w:t>
      </w:r>
    </w:p>
    <w:p w14:paraId="111CD539" w14:textId="1EDC825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A2CA78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3E22B164" w14:textId="1A73FDA9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(stem,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1982EDD5" w14:textId="77777777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lastRenderedPageBreak/>
        <w:t xml:space="preserve"> 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</w:t>
      </w:r>
    </w:p>
    <w:p w14:paraId="53FC25A4" w14:textId="59E1696D" w:rsidR="002B507B" w:rsidRPr="002F0B14" w:rsidRDefault="003D1388" w:rsidP="003D1388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count &gt;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:</w:t>
      </w:r>
    </w:p>
    <w:p w14:paraId="0B3CD607" w14:textId="6ED6ED18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37EB8F0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62DADA2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</w:p>
    <w:p w14:paraId="00EF14F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6F04B7B9" w14:textId="437A1D5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print (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564E8AF" w14:textId="6AFD9D73" w:rsidR="003D1388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is: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11F075E2" w14:textId="47243E10" w:rsidR="002B507B" w:rsidRPr="002F0B14" w:rsidRDefault="003D1388" w:rsidP="00154C04">
      <w:pPr>
        <w:pStyle w:val="PS"/>
        <w:ind w:left="288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546DCEB8" w14:textId="3188FA8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return</w:t>
      </w:r>
    </w:p>
    <w:p w14:paraId="3D6738EA" w14:textId="77777777" w:rsidR="00154C04" w:rsidRPr="002F0B14" w:rsidRDefault="00154C04" w:rsidP="00154C04">
      <w:pPr>
        <w:pStyle w:val="PS"/>
        <w:rPr>
          <w:rFonts w:ascii="Montserrat Light" w:hAnsi="Montserrat Light" w:cs="Courier New"/>
          <w:sz w:val="22"/>
          <w:szCs w:val="22"/>
        </w:rPr>
      </w:pPr>
    </w:p>
    <w:p w14:paraId="50E7178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4C7E40E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28CB3D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0ADCE5E0" w14:textId="2B3578BC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576B8BE1" w14:textId="07966F1F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53E217D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23B9A2E5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23AAF47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70719228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5000FE51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    stems[stem] = 1</w:t>
      </w:r>
    </w:p>
    <w:p w14:paraId="512957F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3A1FB5AF" w14:textId="3131B6AE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# Process the stems</w:t>
      </w:r>
      <w:r w:rsidR="00782CEC" w:rsidRPr="002F0B14">
        <w:rPr>
          <w:rFonts w:ascii="Montserrat Light" w:hAnsi="Montserrat Light" w:cs="Courier New"/>
          <w:sz w:val="22"/>
          <w:szCs w:val="22"/>
          <w:lang w:val="da-DK"/>
        </w:rPr>
        <w:t>.</w:t>
      </w:r>
    </w:p>
    <w:p w14:paraId="6D89BB16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mytimer.start_timer()</w:t>
      </w:r>
    </w:p>
    <w:p w14:paraId="57DB23E4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n = 30</w:t>
      </w:r>
    </w:p>
    <w:p w14:paraId="0CFCC70F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586D4D22" w14:textId="23E5894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435048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30FB1CC3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</w:p>
    <w:p w14:paraId="2C8B3264" w14:textId="4AF819C4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proofErr w:type="gramStart"/>
      <w:r w:rsidRPr="002F0B14">
        <w:rPr>
          <w:rFonts w:ascii="Montserrat Light" w:hAnsi="Montserrat Light" w:cs="Courier New"/>
          <w:sz w:val="22"/>
          <w:szCs w:val="22"/>
        </w:rPr>
        <w:t>=(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int(n/2)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+</w:t>
      </w:r>
      <w:r w:rsidR="00782C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1))</w:t>
      </w:r>
    </w:p>
    <w:p w14:paraId="73190017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2125636D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pl-PL"/>
        </w:rPr>
        <w:t>proc1.join()</w:t>
      </w:r>
    </w:p>
    <w:p w14:paraId="326403D2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  <w:lang w:val="pl-PL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t xml:space="preserve">    proc2.join()                 </w:t>
      </w:r>
    </w:p>
    <w:p w14:paraId="41F3641C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  <w:lang w:val="pl-PL"/>
        </w:rPr>
        <w:lastRenderedPageBreak/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mytimer.end_timer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('Process')  </w:t>
      </w:r>
    </w:p>
    <w:p w14:paraId="31545154" w14:textId="1D0FE9F2" w:rsidR="002B507B" w:rsidRPr="002F0B14" w:rsidRDefault="002B507B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68EBBB7" w14:textId="2CC403F1" w:rsidR="00782CEC" w:rsidRPr="002F0B14" w:rsidRDefault="00782CEC" w:rsidP="00782CEC">
      <w:pPr>
        <w:pStyle w:val="PS"/>
        <w:ind w:left="360"/>
        <w:rPr>
          <w:rFonts w:ascii="Montserrat Light" w:hAnsi="Montserrat Light" w:cs="Courier New"/>
          <w:sz w:val="22"/>
          <w:szCs w:val="22"/>
        </w:rPr>
      </w:pPr>
    </w:p>
    <w:p w14:paraId="0AC0BE1D" w14:textId="6C218D68" w:rsidR="002B507B" w:rsidRPr="002F0B14" w:rsidRDefault="003D1388" w:rsidP="003D1388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</w:t>
      </w:r>
      <w:r w:rsidR="002B507B" w:rsidRPr="002F0B14">
        <w:rPr>
          <w:rFonts w:ascii="Montserrat Light" w:hAnsi="Montserrat Light" w:cs="Courier New"/>
          <w:sz w:val="22"/>
          <w:szCs w:val="22"/>
        </w:rPr>
        <w:t>c)</w:t>
      </w:r>
    </w:p>
    <w:p w14:paraId="1F4A13A9" w14:textId="77777777" w:rsidR="002B507B" w:rsidRPr="002F0B14" w:rsidRDefault="002B507B" w:rsidP="003D1388">
      <w:pPr>
        <w:pStyle w:val="PS"/>
        <w:ind w:left="144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import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mytimer</w:t>
      </w:r>
      <w:proofErr w:type="spellEnd"/>
    </w:p>
    <w:p w14:paraId="77E10BEA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>from multiprocessing import Process, Queue</w:t>
      </w:r>
    </w:p>
    <w:p w14:paraId="0F9301D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15B9D233" w14:textId="77777777" w:rsidR="002B507B" w:rsidRPr="002F0B14" w:rsidRDefault="002B507B" w:rsidP="003D1388">
      <w:pPr>
        <w:pStyle w:val="PS"/>
        <w:ind w:left="1080" w:firstLine="36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def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stems, queue):</w:t>
      </w:r>
    </w:p>
    <w:p w14:paraId="14C19A23" w14:textId="378967D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1</w:t>
      </w:r>
    </w:p>
    <w:p w14:paraId="6242FF9D" w14:textId="0C9D512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r w:rsidRPr="002F0B14">
        <w:rPr>
          <w:rFonts w:ascii="Montserrat Light" w:hAnsi="Montserrat Light" w:cs="Courier New"/>
          <w:sz w:val="22"/>
          <w:szCs w:val="22"/>
        </w:rPr>
        <w:t xml:space="preserve">while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&gt; 0: </w:t>
      </w:r>
    </w:p>
    <w:p w14:paraId="3F550E24" w14:textId="5C2313D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queue.get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3D0C4854" w14:textId="42FC4003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</w:t>
      </w:r>
      <w:r w:rsidR="003D1388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''</w:t>
      </w:r>
    </w:p>
    <w:p w14:paraId="1B3FA2C6" w14:textId="4C88E99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0</w:t>
      </w:r>
    </w:p>
    <w:p w14:paraId="73543AC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</w:p>
    <w:p w14:paraId="015EDA21" w14:textId="280486DE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for (stem,</w:t>
      </w:r>
      <w:r w:rsidR="00CD35B5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 xml:space="preserve">count) in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stems.items</w:t>
      </w:r>
      <w:proofErr w:type="spellEnd"/>
      <w:proofErr w:type="gramEnd"/>
      <w:r w:rsidRPr="002F0B14">
        <w:rPr>
          <w:rFonts w:ascii="Montserrat Light" w:hAnsi="Montserrat Light" w:cs="Courier New"/>
          <w:sz w:val="22"/>
          <w:szCs w:val="22"/>
        </w:rPr>
        <w:t>():</w:t>
      </w:r>
    </w:p>
    <w:p w14:paraId="2EE2D990" w14:textId="790ED57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==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(stem) and count &gt;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4FC13E48" w14:textId="5D79864A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</w:t>
      </w:r>
      <w:r w:rsidR="003D1388"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stem</w:t>
      </w:r>
    </w:p>
    <w:p w14:paraId="437F34BF" w14:textId="1A219DA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= count</w:t>
      </w:r>
    </w:p>
    <w:p w14:paraId="02176ACB" w14:textId="3BA9D856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if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:</w:t>
      </w:r>
    </w:p>
    <w:p w14:paraId="2C055D37" w14:textId="544A67E2" w:rsidR="00DB06EC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</w:rPr>
        <w:t>print (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Most popular stem of size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0C347FBC" w14:textId="6BC9BA12" w:rsidR="00DB06EC" w:rsidRPr="002F0B14" w:rsidRDefault="00DB06EC" w:rsidP="00DB06EC">
      <w:pPr>
        <w:pStyle w:val="PS"/>
        <w:ind w:left="2160" w:firstLine="72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is: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,</w:t>
      </w:r>
      <w:r w:rsidR="002B507B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best_stem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(occurs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="002B507B" w:rsidRPr="002F0B14">
        <w:rPr>
          <w:rFonts w:ascii="Montserrat Light" w:hAnsi="Montserrat Light" w:cs="Courier New"/>
          <w:sz w:val="22"/>
          <w:szCs w:val="22"/>
        </w:rPr>
        <w:t>best_count</w:t>
      </w:r>
      <w:proofErr w:type="spellEnd"/>
      <w:r w:rsidR="002B507B" w:rsidRPr="002F0B14">
        <w:rPr>
          <w:rFonts w:ascii="Montserrat Light" w:hAnsi="Montserrat Light" w:cs="Courier New"/>
          <w:sz w:val="22"/>
          <w:szCs w:val="22"/>
        </w:rPr>
        <w:t>,</w:t>
      </w: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</w:p>
    <w:p w14:paraId="0BDCC561" w14:textId="04757699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          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times)</w:t>
      </w:r>
      <w:r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2B507B" w:rsidRPr="002F0B14">
        <w:rPr>
          <w:rFonts w:ascii="Montserrat Light" w:hAnsi="Montserrat Light" w:cs="Courier New"/>
          <w:sz w:val="22"/>
          <w:szCs w:val="22"/>
        </w:rPr>
        <w:t>)</w:t>
      </w:r>
    </w:p>
    <w:p w14:paraId="40115D9F" w14:textId="429A7C93" w:rsidR="00DB06EC" w:rsidRPr="002F0B14" w:rsidRDefault="00DB06EC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</w:r>
      <w:r w:rsidRPr="002F0B14">
        <w:rPr>
          <w:rFonts w:ascii="Montserrat Light" w:hAnsi="Montserrat Light" w:cs="Courier New"/>
          <w:sz w:val="22"/>
          <w:szCs w:val="22"/>
        </w:rPr>
        <w:tab/>
        <w:t>return</w:t>
      </w:r>
    </w:p>
    <w:p w14:paraId="23547F23" w14:textId="50AAB5E8" w:rsidR="002B507B" w:rsidRPr="002F0B14" w:rsidRDefault="002B507B" w:rsidP="00DB06EC">
      <w:pPr>
        <w:pStyle w:val="PS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</w:t>
      </w:r>
    </w:p>
    <w:p w14:paraId="7B9E2632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if __name__ == '__main__':   </w:t>
      </w:r>
    </w:p>
    <w:p w14:paraId="7D2C4D1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2797429B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stems = {}</w:t>
      </w:r>
    </w:p>
    <w:p w14:paraId="70E2EB87" w14:textId="294D6DDD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row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open(</w:t>
      </w:r>
      <w:proofErr w:type="gramEnd"/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Pr="002F0B14">
        <w:rPr>
          <w:rFonts w:ascii="Montserrat Light" w:hAnsi="Montserrat Light" w:cs="Courier New"/>
          <w:sz w:val="22"/>
          <w:szCs w:val="22"/>
        </w:rPr>
        <w:t>words</w:t>
      </w:r>
      <w:r w:rsidR="00DB06EC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'</w:t>
      </w:r>
      <w:r w:rsidR="00154C04" w:rsidRPr="002F0B14">
        <w:rPr>
          <w:rFonts w:ascii="Montserrat Light" w:hAnsi="Montserrat Light" w:cs="Courier New"/>
          <w:color w:val="000000"/>
          <w:sz w:val="22"/>
          <w:szCs w:val="22"/>
          <w:lang w:val="en-US"/>
        </w:rPr>
        <w:t>, 'r'</w:t>
      </w:r>
      <w:r w:rsidRPr="002F0B14">
        <w:rPr>
          <w:rFonts w:ascii="Montserrat Light" w:hAnsi="Montserrat Light" w:cs="Courier New"/>
          <w:sz w:val="22"/>
          <w:szCs w:val="22"/>
        </w:rPr>
        <w:t>):</w:t>
      </w:r>
    </w:p>
    <w:p w14:paraId="4C72953A" w14:textId="11FA6848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for count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1,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len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(row)):</w:t>
      </w:r>
    </w:p>
    <w:p w14:paraId="62D39D3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stem = row[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0:count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]</w:t>
      </w:r>
    </w:p>
    <w:p w14:paraId="6B4374A9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if stem in stems:</w:t>
      </w:r>
    </w:p>
    <w:p w14:paraId="15DF794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    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>stems[stem] += 1</w:t>
      </w:r>
    </w:p>
    <w:p w14:paraId="393B377C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        else:</w:t>
      </w:r>
    </w:p>
    <w:p w14:paraId="2FCC6278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lastRenderedPageBreak/>
        <w:t xml:space="preserve">                stems[stem] = 1       </w:t>
      </w:r>
    </w:p>
    <w:p w14:paraId="4EEA67F0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    mytimer.end_timer('Load')        </w:t>
      </w:r>
    </w:p>
    <w:p w14:paraId="11A253E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mytimer.start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_timer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()</w:t>
      </w:r>
    </w:p>
    <w:p w14:paraId="1B7AA0F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n = 30</w:t>
      </w:r>
    </w:p>
    <w:p w14:paraId="4A7DCC7E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queue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571AD06B" w14:textId="4E7F5405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3ABA801F" w14:textId="05C710B2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 =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Process(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target=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stem_search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,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args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=(stems,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queue))</w:t>
      </w:r>
    </w:p>
    <w:p w14:paraId="1FD20AA4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proc1.start()</w:t>
      </w:r>
    </w:p>
    <w:p w14:paraId="57EF0633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proc2.start()</w:t>
      </w:r>
    </w:p>
    <w:p w14:paraId="07CDBD74" w14:textId="40D83E14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for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 xml:space="preserve"> in </w:t>
      </w:r>
      <w:proofErr w:type="gramStart"/>
      <w:r w:rsidRPr="002F0B14">
        <w:rPr>
          <w:rFonts w:ascii="Montserrat Light" w:hAnsi="Montserrat Light" w:cs="Courier New"/>
          <w:sz w:val="22"/>
          <w:szCs w:val="22"/>
        </w:rPr>
        <w:t>range(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2,</w:t>
      </w:r>
      <w:r w:rsidR="00DB06EC" w:rsidRPr="002F0B14">
        <w:rPr>
          <w:rFonts w:ascii="Montserrat Light" w:hAnsi="Montserrat Light" w:cs="Courier New"/>
          <w:sz w:val="22"/>
          <w:szCs w:val="22"/>
        </w:rPr>
        <w:t xml:space="preserve"> </w:t>
      </w:r>
      <w:r w:rsidRPr="002F0B14">
        <w:rPr>
          <w:rFonts w:ascii="Montserrat Light" w:hAnsi="Montserrat Light" w:cs="Courier New"/>
          <w:sz w:val="22"/>
          <w:szCs w:val="22"/>
        </w:rPr>
        <w:t>n):</w:t>
      </w:r>
    </w:p>
    <w:p w14:paraId="7AE9C65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    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spellStart"/>
      <w:r w:rsidRPr="002F0B14">
        <w:rPr>
          <w:rFonts w:ascii="Montserrat Light" w:hAnsi="Montserrat Light" w:cs="Courier New"/>
          <w:sz w:val="22"/>
          <w:szCs w:val="22"/>
        </w:rPr>
        <w:t>stem_size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)</w:t>
      </w:r>
    </w:p>
    <w:p w14:paraId="756A9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</w:rPr>
        <w:t>0)</w:t>
      </w:r>
    </w:p>
    <w:p w14:paraId="154C77BF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</w:rPr>
        <w:t xml:space="preserve">    </w:t>
      </w:r>
      <w:proofErr w:type="spellStart"/>
      <w:proofErr w:type="gramStart"/>
      <w:r w:rsidRPr="002F0B14">
        <w:rPr>
          <w:rFonts w:ascii="Montserrat Light" w:hAnsi="Montserrat Light" w:cs="Courier New"/>
          <w:sz w:val="22"/>
          <w:szCs w:val="22"/>
          <w:lang w:val="fr-FR"/>
        </w:rPr>
        <w:t>queue.put</w:t>
      </w:r>
      <w:proofErr w:type="spellEnd"/>
      <w:r w:rsidRPr="002F0B14">
        <w:rPr>
          <w:rFonts w:ascii="Montserrat Light" w:hAnsi="Montserrat Light" w:cs="Courier New"/>
          <w:sz w:val="22"/>
          <w:szCs w:val="22"/>
          <w:lang w:val="fr-FR"/>
        </w:rPr>
        <w:t>(</w:t>
      </w:r>
      <w:proofErr w:type="gramEnd"/>
      <w:r w:rsidRPr="002F0B14">
        <w:rPr>
          <w:rFonts w:ascii="Montserrat Light" w:hAnsi="Montserrat Light" w:cs="Courier New"/>
          <w:sz w:val="22"/>
          <w:szCs w:val="22"/>
          <w:lang w:val="fr-FR"/>
        </w:rPr>
        <w:t>0)</w:t>
      </w:r>
    </w:p>
    <w:p w14:paraId="319A8985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proc1.join()</w:t>
      </w:r>
    </w:p>
    <w:p w14:paraId="109A7076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fr-FR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proc2.join()    </w:t>
      </w:r>
    </w:p>
    <w:p w14:paraId="0FD91ABD" w14:textId="77777777" w:rsidR="002B507B" w:rsidRPr="002F0B14" w:rsidRDefault="002B507B" w:rsidP="003D1388">
      <w:pPr>
        <w:pStyle w:val="PS"/>
        <w:ind w:left="1080"/>
        <w:rPr>
          <w:rFonts w:ascii="Montserrat Light" w:hAnsi="Montserrat Light" w:cs="Courier New"/>
          <w:sz w:val="22"/>
          <w:szCs w:val="22"/>
          <w:lang w:val="da-DK"/>
        </w:rPr>
      </w:pPr>
      <w:r w:rsidRPr="002F0B14">
        <w:rPr>
          <w:rFonts w:ascii="Montserrat Light" w:hAnsi="Montserrat Light" w:cs="Courier New"/>
          <w:sz w:val="22"/>
          <w:szCs w:val="22"/>
          <w:lang w:val="fr-FR"/>
        </w:rPr>
        <w:t xml:space="preserve">    </w:t>
      </w:r>
      <w:r w:rsidRPr="002F0B14">
        <w:rPr>
          <w:rFonts w:ascii="Montserrat Light" w:hAnsi="Montserrat Light" w:cs="Courier New"/>
          <w:sz w:val="22"/>
          <w:szCs w:val="22"/>
          <w:lang w:val="da-DK"/>
        </w:rPr>
        <w:t xml:space="preserve">mytimer.end_timer('Process')  </w:t>
      </w:r>
    </w:p>
    <w:p w14:paraId="423C9FD3" w14:textId="19D4947C" w:rsidR="002B507B" w:rsidRPr="002F0B14" w:rsidRDefault="002B507B" w:rsidP="00C776C9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p w14:paraId="2ACC338D" w14:textId="77777777" w:rsidR="001C4D0E" w:rsidRPr="002F0B14" w:rsidRDefault="001C4D0E" w:rsidP="002B507B">
      <w:pPr>
        <w:pStyle w:val="PS"/>
        <w:rPr>
          <w:rFonts w:ascii="Montserrat Light" w:hAnsi="Montserrat Light" w:cs="Courier New"/>
          <w:sz w:val="22"/>
          <w:szCs w:val="22"/>
          <w:lang w:val="da-DK"/>
        </w:rPr>
      </w:pPr>
    </w:p>
    <w:sectPr w:rsidR="001C4D0E" w:rsidRPr="002F0B14" w:rsidSect="00883C09">
      <w:headerReference w:type="default" r:id="rId11"/>
      <w:footerReference w:type="even" r:id="rId12"/>
      <w:footerReference w:type="default" r:id="rId13"/>
      <w:pgSz w:w="11906" w:h="16838" w:code="9"/>
      <w:pgMar w:top="1418" w:right="1134" w:bottom="2410" w:left="1418" w:header="454" w:footer="315" w:gutter="0"/>
      <w:pgNumType w:start="8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9F1F" w14:textId="77777777" w:rsidR="00045AF3" w:rsidRDefault="00045AF3" w:rsidP="00690DF9">
      <w:r>
        <w:separator/>
      </w:r>
    </w:p>
  </w:endnote>
  <w:endnote w:type="continuationSeparator" w:id="0">
    <w:p w14:paraId="349201FD" w14:textId="77777777" w:rsidR="00045AF3" w:rsidRDefault="00045AF3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D448" w14:textId="77777777" w:rsidR="00154C04" w:rsidRDefault="00154C04" w:rsidP="00782C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19E3C" w14:textId="77777777" w:rsidR="00154C04" w:rsidRDefault="00154C04" w:rsidP="001E2B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A59B" w14:textId="6C6FEA63" w:rsidR="00154C04" w:rsidRPr="002F0B14" w:rsidRDefault="00154C04" w:rsidP="00782CEC">
    <w:pPr>
      <w:pStyle w:val="Footer"/>
      <w:framePr w:wrap="around" w:vAnchor="text" w:hAnchor="margin" w:xAlign="right" w:y="1"/>
      <w:rPr>
        <w:rStyle w:val="PageNumber"/>
        <w:rFonts w:ascii="Montserrat Light" w:hAnsi="Montserrat Light"/>
      </w:rPr>
    </w:pPr>
    <w:r w:rsidRPr="002F0B14">
      <w:rPr>
        <w:rStyle w:val="PageNumber"/>
        <w:rFonts w:ascii="Montserrat Light" w:hAnsi="Montserrat Light"/>
      </w:rPr>
      <w:fldChar w:fldCharType="begin"/>
    </w:r>
    <w:r w:rsidRPr="002F0B14">
      <w:rPr>
        <w:rStyle w:val="PageNumber"/>
        <w:rFonts w:ascii="Montserrat Light" w:hAnsi="Montserrat Light"/>
      </w:rPr>
      <w:instrText xml:space="preserve">PAGE  </w:instrText>
    </w:r>
    <w:r w:rsidRPr="002F0B14">
      <w:rPr>
        <w:rStyle w:val="PageNumber"/>
        <w:rFonts w:ascii="Montserrat Light" w:hAnsi="Montserrat Light"/>
      </w:rPr>
      <w:fldChar w:fldCharType="separate"/>
    </w:r>
    <w:r w:rsidR="00883C09" w:rsidRPr="002F0B14">
      <w:rPr>
        <w:rStyle w:val="PageNumber"/>
        <w:rFonts w:ascii="Montserrat Light" w:hAnsi="Montserrat Light"/>
        <w:noProof/>
      </w:rPr>
      <w:t>95</w:t>
    </w:r>
    <w:r w:rsidRPr="002F0B14">
      <w:rPr>
        <w:rStyle w:val="PageNumber"/>
        <w:rFonts w:ascii="Montserrat Light" w:hAnsi="Montserrat Light"/>
      </w:rPr>
      <w:fldChar w:fldCharType="end"/>
    </w:r>
  </w:p>
  <w:p w14:paraId="47FFA402" w14:textId="2787EF6D" w:rsidR="00154C04" w:rsidRPr="002F0B14" w:rsidRDefault="00154C04" w:rsidP="001E2B68">
    <w:pPr>
      <w:tabs>
        <w:tab w:val="right" w:pos="9354"/>
      </w:tabs>
      <w:spacing w:line="240" w:lineRule="auto"/>
      <w:ind w:right="360"/>
      <w:jc w:val="right"/>
      <w:rPr>
        <w:rFonts w:ascii="Montserrat Light" w:hAnsi="Montserrat Light"/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94A0" w14:textId="77777777" w:rsidR="00045AF3" w:rsidRDefault="00045AF3" w:rsidP="00690DF9">
      <w:r>
        <w:separator/>
      </w:r>
    </w:p>
  </w:footnote>
  <w:footnote w:type="continuationSeparator" w:id="0">
    <w:p w14:paraId="512F0167" w14:textId="77777777" w:rsidR="00045AF3" w:rsidRDefault="00045AF3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29123" w14:textId="05E60D62" w:rsidR="002F0B14" w:rsidRPr="00E7051B" w:rsidRDefault="002F0B14" w:rsidP="002F0B14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0236CC14" wp14:editId="0B3FBF29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7051B">
      <w:rPr>
        <w:rFonts w:ascii="Montserrat Light" w:hAnsi="Montserrat Light"/>
      </w:rPr>
      <w:t>Python 3 Programmin</w:t>
    </w:r>
    <w:r>
      <w:rPr>
        <w:rFonts w:ascii="Montserrat Light" w:hAnsi="Montserrat Light"/>
      </w:rPr>
      <w:t xml:space="preserve">g | </w:t>
    </w:r>
    <w:r w:rsidRPr="00E7051B">
      <w:rPr>
        <w:rFonts w:ascii="Montserrat Light" w:hAnsi="Montserrat Light"/>
      </w:rPr>
      <w:t>QAPYTH3 v</w:t>
    </w:r>
    <w:r w:rsidR="00C776C9">
      <w:rPr>
        <w:rFonts w:ascii="Montserrat Light" w:hAnsi="Montserrat Light"/>
      </w:rPr>
      <w:t>3</w:t>
    </w:r>
  </w:p>
  <w:p w14:paraId="10F3B178" w14:textId="5F7D7EB3" w:rsidR="00154C04" w:rsidRPr="002F0B14" w:rsidRDefault="00154C04" w:rsidP="002F0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647B6"/>
    <w:multiLevelType w:val="hybridMultilevel"/>
    <w:tmpl w:val="9FBC66A0"/>
    <w:lvl w:ilvl="0" w:tplc="B18E02CC">
      <w:start w:val="1"/>
      <w:numFmt w:val="lowerLetter"/>
      <w:lvlText w:val="%1)"/>
      <w:lvlJc w:val="left"/>
      <w:pPr>
        <w:tabs>
          <w:tab w:val="num" w:pos="1155"/>
        </w:tabs>
        <w:ind w:left="115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6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C24BE"/>
    <w:multiLevelType w:val="hybridMultilevel"/>
    <w:tmpl w:val="67B4FDFE"/>
    <w:lvl w:ilvl="0" w:tplc="97067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6A6CFA"/>
    <w:multiLevelType w:val="hybridMultilevel"/>
    <w:tmpl w:val="933E411A"/>
    <w:lvl w:ilvl="0" w:tplc="0C5C6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65F1B"/>
    <w:multiLevelType w:val="hybridMultilevel"/>
    <w:tmpl w:val="957890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D21B50"/>
    <w:multiLevelType w:val="hybridMultilevel"/>
    <w:tmpl w:val="29B2DF7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B6152"/>
    <w:multiLevelType w:val="hybridMultilevel"/>
    <w:tmpl w:val="C4F0D4C0"/>
    <w:lvl w:ilvl="0" w:tplc="3D822ED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29944">
    <w:abstractNumId w:val="1"/>
  </w:num>
  <w:num w:numId="2" w16cid:durableId="138158735">
    <w:abstractNumId w:val="3"/>
  </w:num>
  <w:num w:numId="3" w16cid:durableId="1830367621">
    <w:abstractNumId w:val="10"/>
  </w:num>
  <w:num w:numId="4" w16cid:durableId="1138457514">
    <w:abstractNumId w:val="4"/>
  </w:num>
  <w:num w:numId="5" w16cid:durableId="2130931267">
    <w:abstractNumId w:val="15"/>
  </w:num>
  <w:num w:numId="6" w16cid:durableId="921181635">
    <w:abstractNumId w:val="7"/>
  </w:num>
  <w:num w:numId="7" w16cid:durableId="871454546">
    <w:abstractNumId w:val="14"/>
  </w:num>
  <w:num w:numId="8" w16cid:durableId="2106263955">
    <w:abstractNumId w:val="13"/>
  </w:num>
  <w:num w:numId="9" w16cid:durableId="624773753">
    <w:abstractNumId w:val="17"/>
  </w:num>
  <w:num w:numId="10" w16cid:durableId="1854371996">
    <w:abstractNumId w:val="2"/>
  </w:num>
  <w:num w:numId="11" w16cid:durableId="865951118">
    <w:abstractNumId w:val="6"/>
  </w:num>
  <w:num w:numId="12" w16cid:durableId="761728663">
    <w:abstractNumId w:val="0"/>
  </w:num>
  <w:num w:numId="13" w16cid:durableId="1012608122">
    <w:abstractNumId w:val="18"/>
  </w:num>
  <w:num w:numId="14" w16cid:durableId="1555845459">
    <w:abstractNumId w:val="16"/>
  </w:num>
  <w:num w:numId="15" w16cid:durableId="727145736">
    <w:abstractNumId w:val="12"/>
  </w:num>
  <w:num w:numId="16" w16cid:durableId="473837780">
    <w:abstractNumId w:val="5"/>
  </w:num>
  <w:num w:numId="17" w16cid:durableId="1034381012">
    <w:abstractNumId w:val="9"/>
  </w:num>
  <w:num w:numId="18" w16cid:durableId="697314218">
    <w:abstractNumId w:val="8"/>
  </w:num>
  <w:num w:numId="19" w16cid:durableId="1215242520">
    <w:abstractNumId w:val="11"/>
  </w:num>
  <w:num w:numId="20" w16cid:durableId="5910098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s-C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0" w:nlCheck="1" w:checkStyle="0"/>
  <w:activeWritingStyle w:appName="MSWord" w:lang="es-C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14143"/>
    <w:rsid w:val="0004319F"/>
    <w:rsid w:val="00045AF3"/>
    <w:rsid w:val="00045B1F"/>
    <w:rsid w:val="00047159"/>
    <w:rsid w:val="000479DB"/>
    <w:rsid w:val="00062EC5"/>
    <w:rsid w:val="00065CE3"/>
    <w:rsid w:val="00070E0C"/>
    <w:rsid w:val="00080E35"/>
    <w:rsid w:val="000A5A0F"/>
    <w:rsid w:val="000C68F5"/>
    <w:rsid w:val="000D3DEC"/>
    <w:rsid w:val="000D6401"/>
    <w:rsid w:val="000E023F"/>
    <w:rsid w:val="000E6A57"/>
    <w:rsid w:val="000F1F02"/>
    <w:rsid w:val="000F60E8"/>
    <w:rsid w:val="0011661D"/>
    <w:rsid w:val="001206F2"/>
    <w:rsid w:val="00121F91"/>
    <w:rsid w:val="00126F2B"/>
    <w:rsid w:val="001430E3"/>
    <w:rsid w:val="0014421C"/>
    <w:rsid w:val="001451E8"/>
    <w:rsid w:val="00145E38"/>
    <w:rsid w:val="00153E37"/>
    <w:rsid w:val="00154C04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1E2B68"/>
    <w:rsid w:val="002035B7"/>
    <w:rsid w:val="00237DD2"/>
    <w:rsid w:val="00240C4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B507B"/>
    <w:rsid w:val="002C58B7"/>
    <w:rsid w:val="002E3FCE"/>
    <w:rsid w:val="002F0B14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5410"/>
    <w:rsid w:val="00375AFE"/>
    <w:rsid w:val="00376D34"/>
    <w:rsid w:val="00384E79"/>
    <w:rsid w:val="00391518"/>
    <w:rsid w:val="003A0C3B"/>
    <w:rsid w:val="003B5FBE"/>
    <w:rsid w:val="003D1388"/>
    <w:rsid w:val="003D1C58"/>
    <w:rsid w:val="003D5C8A"/>
    <w:rsid w:val="003E0CB9"/>
    <w:rsid w:val="003F041C"/>
    <w:rsid w:val="004059F1"/>
    <w:rsid w:val="00432E3F"/>
    <w:rsid w:val="00446C3C"/>
    <w:rsid w:val="00456EB0"/>
    <w:rsid w:val="004616C0"/>
    <w:rsid w:val="00464AAC"/>
    <w:rsid w:val="00464C22"/>
    <w:rsid w:val="004677CB"/>
    <w:rsid w:val="00474CDA"/>
    <w:rsid w:val="00482438"/>
    <w:rsid w:val="004A3E9F"/>
    <w:rsid w:val="004B33E4"/>
    <w:rsid w:val="004B3E8E"/>
    <w:rsid w:val="004C793C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129D"/>
    <w:rsid w:val="00643B5F"/>
    <w:rsid w:val="00651B1D"/>
    <w:rsid w:val="0066248F"/>
    <w:rsid w:val="00681BBF"/>
    <w:rsid w:val="006827CE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40934"/>
    <w:rsid w:val="00753101"/>
    <w:rsid w:val="00756072"/>
    <w:rsid w:val="00760D48"/>
    <w:rsid w:val="00777BD1"/>
    <w:rsid w:val="00782CEC"/>
    <w:rsid w:val="0078570C"/>
    <w:rsid w:val="0079694A"/>
    <w:rsid w:val="007975A7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3934"/>
    <w:rsid w:val="0088181A"/>
    <w:rsid w:val="00883C09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5265"/>
    <w:rsid w:val="00947B0C"/>
    <w:rsid w:val="00956A46"/>
    <w:rsid w:val="00964CAE"/>
    <w:rsid w:val="009668F7"/>
    <w:rsid w:val="009773C6"/>
    <w:rsid w:val="009C7278"/>
    <w:rsid w:val="009F05B8"/>
    <w:rsid w:val="00A044B1"/>
    <w:rsid w:val="00A04A76"/>
    <w:rsid w:val="00A064CF"/>
    <w:rsid w:val="00A210C3"/>
    <w:rsid w:val="00A24409"/>
    <w:rsid w:val="00A30E40"/>
    <w:rsid w:val="00A42B0E"/>
    <w:rsid w:val="00A55D85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3D7"/>
    <w:rsid w:val="00B6049C"/>
    <w:rsid w:val="00B6524D"/>
    <w:rsid w:val="00B9035A"/>
    <w:rsid w:val="00B939EA"/>
    <w:rsid w:val="00BA4784"/>
    <w:rsid w:val="00BD2B2D"/>
    <w:rsid w:val="00BE5A99"/>
    <w:rsid w:val="00C10305"/>
    <w:rsid w:val="00C1048D"/>
    <w:rsid w:val="00C17EA7"/>
    <w:rsid w:val="00C20D7A"/>
    <w:rsid w:val="00C224DE"/>
    <w:rsid w:val="00C239F2"/>
    <w:rsid w:val="00C271C5"/>
    <w:rsid w:val="00C41114"/>
    <w:rsid w:val="00C53181"/>
    <w:rsid w:val="00C563B8"/>
    <w:rsid w:val="00C56F71"/>
    <w:rsid w:val="00C574AB"/>
    <w:rsid w:val="00C60385"/>
    <w:rsid w:val="00C73D8C"/>
    <w:rsid w:val="00C776C9"/>
    <w:rsid w:val="00C9453A"/>
    <w:rsid w:val="00C96120"/>
    <w:rsid w:val="00C97EC0"/>
    <w:rsid w:val="00CA7F18"/>
    <w:rsid w:val="00CB14AC"/>
    <w:rsid w:val="00CB40A6"/>
    <w:rsid w:val="00CB46E1"/>
    <w:rsid w:val="00CC77BE"/>
    <w:rsid w:val="00CD35B5"/>
    <w:rsid w:val="00CD55EF"/>
    <w:rsid w:val="00CD7D30"/>
    <w:rsid w:val="00CE3F53"/>
    <w:rsid w:val="00CE5261"/>
    <w:rsid w:val="00CF6D50"/>
    <w:rsid w:val="00D27533"/>
    <w:rsid w:val="00D2753B"/>
    <w:rsid w:val="00D349F8"/>
    <w:rsid w:val="00D40A7B"/>
    <w:rsid w:val="00D4361C"/>
    <w:rsid w:val="00D55E11"/>
    <w:rsid w:val="00D65650"/>
    <w:rsid w:val="00D862AB"/>
    <w:rsid w:val="00D91262"/>
    <w:rsid w:val="00DB06EC"/>
    <w:rsid w:val="00DB1FE5"/>
    <w:rsid w:val="00DC26B2"/>
    <w:rsid w:val="00DC5438"/>
    <w:rsid w:val="00DC6EF9"/>
    <w:rsid w:val="00DF2FFE"/>
    <w:rsid w:val="00DF48FD"/>
    <w:rsid w:val="00E26E47"/>
    <w:rsid w:val="00E42649"/>
    <w:rsid w:val="00E8013E"/>
    <w:rsid w:val="00E81041"/>
    <w:rsid w:val="00EA464A"/>
    <w:rsid w:val="00EB150E"/>
    <w:rsid w:val="00ED00D8"/>
    <w:rsid w:val="00EF3DD0"/>
    <w:rsid w:val="00F11CB3"/>
    <w:rsid w:val="00F226FA"/>
    <w:rsid w:val="00F40B16"/>
    <w:rsid w:val="00F67BBB"/>
    <w:rsid w:val="00F751CA"/>
    <w:rsid w:val="00F86371"/>
    <w:rsid w:val="00F86EEE"/>
    <w:rsid w:val="00F92D97"/>
    <w:rsid w:val="00F9585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F6DEC18"/>
  <w15:docId w15:val="{503CFFFA-202F-4322-82FC-89E9BAE6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BI">
    <w:name w:val="BI"/>
    <w:basedOn w:val="Normal"/>
    <w:rsid w:val="00DF2FFE"/>
    <w:pPr>
      <w:widowControl w:val="0"/>
      <w:tabs>
        <w:tab w:val="left" w:pos="720"/>
      </w:tabs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PlainText">
    <w:name w:val="Plain Text"/>
    <w:basedOn w:val="Normal"/>
    <w:link w:val="PlainTextChar"/>
    <w:rsid w:val="00DF2FF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DF2FFE"/>
    <w:rPr>
      <w:rFonts w:ascii="Courier New" w:eastAsia="Times New Roman" w:hAnsi="Courier New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rsid w:val="00DF2F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DE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1E2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7B526C-D078-49E3-8740-369FCE8030BC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56b93301-560a-4875-810f-d795793ecb74"/>
    <ds:schemaRef ds:uri="e62fa197-ef17-46ea-98d8-70933178622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20ED73A-B340-4A01-AFDF-68F2EEEC741F}"/>
</file>

<file path=customXml/itemProps4.xml><?xml version="1.0" encoding="utf-8"?>
<ds:datastoreItem xmlns:ds="http://schemas.openxmlformats.org/officeDocument/2006/customXml" ds:itemID="{8490441D-055A-4218-9FD5-261BAF7B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153</TotalTime>
  <Pages>7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25</cp:revision>
  <cp:lastPrinted>2011-06-02T09:20:00Z</cp:lastPrinted>
  <dcterms:created xsi:type="dcterms:W3CDTF">2014-07-16T11:10:00Z</dcterms:created>
  <dcterms:modified xsi:type="dcterms:W3CDTF">2023-07-07T09:23:00Z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  <property fmtid="{D5CDD505-2E9C-101B-9397-08002B2CF9AE}" pid="8" name="MediaServiceImageTags">
    <vt:lpwstr/>
  </property>
</Properties>
</file>