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3F3A" w14:textId="77777777" w:rsidR="00337BC2" w:rsidRPr="00EB55DA" w:rsidRDefault="00337BC2" w:rsidP="00EB55DA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EB55D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EA6733" w:rsidRPr="00EB55D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6</w:t>
      </w:r>
      <w:r w:rsidRPr="00EB55D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EA6733" w:rsidRPr="00EB55D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Regular Expressions</w:t>
      </w:r>
    </w:p>
    <w:p w14:paraId="2CE2BDF7" w14:textId="77777777" w:rsidR="00EB55DA" w:rsidRDefault="00EB55DA" w:rsidP="00EB55D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7BB083B9" w14:textId="1E61097F" w:rsidR="00EB55DA" w:rsidRDefault="00337BC2" w:rsidP="00280324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B55DA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0BB5FF7E" w14:textId="77777777" w:rsidR="00280324" w:rsidRPr="00280324" w:rsidRDefault="00280324" w:rsidP="00494AD3">
      <w:pPr>
        <w:spacing w:after="0"/>
        <w:rPr>
          <w:lang w:eastAsia="en-US"/>
        </w:rPr>
      </w:pPr>
    </w:p>
    <w:p w14:paraId="24C9C00D" w14:textId="47FC19C5" w:rsidR="00EA6733" w:rsidRPr="00280324" w:rsidRDefault="00EA6733" w:rsidP="00EA6733">
      <w:pPr>
        <w:rPr>
          <w:rFonts w:ascii="Montserrat Light" w:hAnsi="Montserrat Light" w:cs="Arial"/>
        </w:rPr>
      </w:pPr>
      <w:r w:rsidRPr="00280324">
        <w:rPr>
          <w:rFonts w:ascii="Montserrat Light" w:hAnsi="Montserrat Light" w:cs="Arial"/>
        </w:rPr>
        <w:t>To become familiar with some of Python's regular expression tools</w:t>
      </w:r>
      <w:r w:rsidR="003549CB">
        <w:rPr>
          <w:rFonts w:ascii="Montserrat Light" w:hAnsi="Montserrat Light" w:cs="Arial"/>
        </w:rPr>
        <w:t xml:space="preserve"> </w:t>
      </w:r>
      <w:r w:rsidRPr="00280324">
        <w:rPr>
          <w:rFonts w:ascii="Montserrat Light" w:hAnsi="Montserrat Light" w:cs="Arial"/>
        </w:rPr>
        <w:t>and contin</w:t>
      </w:r>
      <w:r w:rsidR="003549CB">
        <w:rPr>
          <w:rFonts w:ascii="Montserrat Light" w:hAnsi="Montserrat Light" w:cs="Arial"/>
        </w:rPr>
        <w:t>ue</w:t>
      </w:r>
      <w:r w:rsidRPr="00280324">
        <w:rPr>
          <w:rFonts w:ascii="Montserrat Light" w:hAnsi="Montserrat Light" w:cs="Arial"/>
        </w:rPr>
        <w:t xml:space="preserve"> practi</w:t>
      </w:r>
      <w:r w:rsidR="003549CB">
        <w:rPr>
          <w:rFonts w:ascii="Montserrat Light" w:hAnsi="Montserrat Light" w:cs="Arial"/>
        </w:rPr>
        <w:t>s</w:t>
      </w:r>
      <w:r w:rsidRPr="00280324">
        <w:rPr>
          <w:rFonts w:ascii="Montserrat Light" w:hAnsi="Montserrat Light" w:cs="Arial"/>
        </w:rPr>
        <w:t>e with Python syntax and string handling.</w:t>
      </w:r>
    </w:p>
    <w:p w14:paraId="6AD988F6" w14:textId="2CE5E01D" w:rsidR="00337BC2" w:rsidRDefault="00337BC2" w:rsidP="00EB55D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B55DA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09D388C9" w14:textId="77777777" w:rsidR="00EB55DA" w:rsidRPr="00EB55DA" w:rsidRDefault="00EB55DA" w:rsidP="00EB55DA">
      <w:pPr>
        <w:rPr>
          <w:lang w:eastAsia="en-US"/>
        </w:rPr>
      </w:pPr>
    </w:p>
    <w:p w14:paraId="36684831" w14:textId="77777777" w:rsidR="00EA6733" w:rsidRPr="00280324" w:rsidRDefault="00EA6733" w:rsidP="00EA6733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Write a Python script that will perform </w:t>
      </w:r>
      <w:r w:rsidRPr="00280324">
        <w:rPr>
          <w:rFonts w:ascii="Montserrat Light" w:hAnsi="Montserrat Light" w:cs="Arial"/>
          <w:bCs/>
          <w:i/>
          <w:iCs/>
        </w:rPr>
        <w:t>basic</w:t>
      </w:r>
      <w:r w:rsidRPr="00280324">
        <w:rPr>
          <w:rFonts w:ascii="Montserrat Light" w:hAnsi="Montserrat Light" w:cs="Arial"/>
          <w:bCs/>
        </w:rPr>
        <w:t xml:space="preserve"> validation and formatting of UK postcodes.</w:t>
      </w:r>
    </w:p>
    <w:p w14:paraId="59A65F55" w14:textId="45FF8989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The postcodes are read from file postcodes.txt. A skeleton script, </w:t>
      </w:r>
      <w:r w:rsidRPr="00280324">
        <w:rPr>
          <w:rFonts w:ascii="Montserrat Light" w:hAnsi="Montserrat Light" w:cs="Arial"/>
          <w:b/>
          <w:bCs/>
        </w:rPr>
        <w:t>Ex6.py</w:t>
      </w:r>
      <w:r w:rsidRPr="00280324">
        <w:rPr>
          <w:rFonts w:ascii="Montserrat Light" w:hAnsi="Montserrat Light" w:cs="Arial"/>
          <w:bCs/>
        </w:rPr>
        <w:t xml:space="preserve">, contains the necessary file handling code - you fill in the gaps at the </w:t>
      </w:r>
      <w:r w:rsidRPr="00280324">
        <w:rPr>
          <w:rFonts w:ascii="Montserrat Light" w:hAnsi="Montserrat Light" w:cs="Arial"/>
          <w:b/>
          <w:bCs/>
        </w:rPr>
        <w:t>TODO (a)</w:t>
      </w:r>
      <w:r w:rsidRPr="00280324">
        <w:rPr>
          <w:rFonts w:ascii="Montserrat Light" w:hAnsi="Montserrat Light" w:cs="Arial"/>
          <w:bCs/>
        </w:rPr>
        <w:t xml:space="preserve"> comments. This script is also used for the second exercise (below), so ignore the TODO(b) comments for the time being.</w:t>
      </w:r>
    </w:p>
    <w:p w14:paraId="5EA4306B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Blank lines should be ignored.</w:t>
      </w:r>
    </w:p>
    <w:p w14:paraId="5BE27254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The following formatting is to be done:</w:t>
      </w:r>
    </w:p>
    <w:p w14:paraId="1948EB37" w14:textId="77777777" w:rsidR="00EA6733" w:rsidRPr="00280324" w:rsidRDefault="00EA6733" w:rsidP="00EA6733">
      <w:pPr>
        <w:pStyle w:val="ParaSub"/>
        <w:ind w:left="1224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Remove all new-lines, tabs and spaces</w:t>
      </w:r>
    </w:p>
    <w:p w14:paraId="1D7469A2" w14:textId="77777777" w:rsidR="00EA6733" w:rsidRPr="00280324" w:rsidRDefault="00EA6733" w:rsidP="00EA6733">
      <w:pPr>
        <w:pStyle w:val="ParaSub"/>
        <w:ind w:left="1224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Convert to uppercase  </w:t>
      </w:r>
    </w:p>
    <w:p w14:paraId="16053EBA" w14:textId="77777777" w:rsidR="00EA6733" w:rsidRPr="00280324" w:rsidRDefault="00EA6733" w:rsidP="00EA6733">
      <w:pPr>
        <w:pStyle w:val="ParaSub"/>
        <w:ind w:left="1224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Insert a space before the final digit and 2 letters</w:t>
      </w:r>
    </w:p>
    <w:p w14:paraId="62441500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Print out all the reformatted postcodes</w:t>
      </w:r>
    </w:p>
    <w:p w14:paraId="68E67A03" w14:textId="77777777" w:rsidR="00EA6733" w:rsidRPr="00280324" w:rsidRDefault="00EA6733" w:rsidP="00EA6733">
      <w:pPr>
        <w:pStyle w:val="ParaSub"/>
        <w:ind w:left="0"/>
        <w:rPr>
          <w:rFonts w:ascii="Montserrat Light" w:hAnsi="Montserrat Light" w:cs="Arial"/>
          <w:bCs/>
        </w:rPr>
      </w:pPr>
    </w:p>
    <w:p w14:paraId="6CE3BD33" w14:textId="77777777" w:rsidR="00EA6733" w:rsidRPr="00280324" w:rsidRDefault="00EA6733" w:rsidP="00EA6733">
      <w:pPr>
        <w:pStyle w:val="ParaSub"/>
        <w:ind w:left="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      Hints:</w:t>
      </w:r>
    </w:p>
    <w:p w14:paraId="77DE2DE2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Keep it simple; don't try to do all the formatting on one line of code!</w:t>
      </w:r>
    </w:p>
    <w:p w14:paraId="219327B9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Read the TODO (a) comments in the code skeleton - ignore those for part (b) for the time being.</w:t>
      </w:r>
    </w:p>
    <w:p w14:paraId="256797FC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There are several ways to insert the space, the simplest is to use </w:t>
      </w:r>
      <w:proofErr w:type="spellStart"/>
      <w:r w:rsidRPr="00280324">
        <w:rPr>
          <w:rFonts w:ascii="Montserrat Light" w:hAnsi="Montserrat Light" w:cs="Arial"/>
          <w:bCs/>
        </w:rPr>
        <w:t>re.sub</w:t>
      </w:r>
      <w:proofErr w:type="spellEnd"/>
      <w:r w:rsidRPr="00280324">
        <w:rPr>
          <w:rFonts w:ascii="Montserrat Light" w:hAnsi="Montserrat Light" w:cs="Arial"/>
          <w:bCs/>
        </w:rPr>
        <w:t xml:space="preserve"> and a back-reference.</w:t>
      </w:r>
    </w:p>
    <w:p w14:paraId="123E65BB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Put regular expressions into raw strings.</w:t>
      </w:r>
    </w:p>
    <w:p w14:paraId="7ED17FD6" w14:textId="77777777" w:rsidR="00EA6733" w:rsidRDefault="00EA6733" w:rsidP="00EA6733">
      <w:pPr>
        <w:pStyle w:val="ParaSub"/>
        <w:ind w:left="576"/>
        <w:rPr>
          <w:rFonts w:ascii="Arial" w:hAnsi="Arial" w:cs="Arial"/>
          <w:bCs/>
        </w:rPr>
      </w:pPr>
    </w:p>
    <w:p w14:paraId="46222AD4" w14:textId="0CD90824" w:rsidR="00EA6733" w:rsidRPr="00280324" w:rsidRDefault="00EA6733" w:rsidP="00EA6733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>
        <w:rPr>
          <w:rFonts w:ascii="Arial" w:hAnsi="Arial" w:cs="Arial"/>
          <w:bCs/>
        </w:rPr>
        <w:br w:type="page"/>
      </w:r>
      <w:r w:rsidRPr="00280324">
        <w:rPr>
          <w:rFonts w:ascii="Montserrat Light" w:hAnsi="Montserrat Light" w:cs="Arial"/>
          <w:bCs/>
        </w:rPr>
        <w:lastRenderedPageBreak/>
        <w:t>Now</w:t>
      </w:r>
      <w:r w:rsidR="00B914E0">
        <w:rPr>
          <w:rFonts w:ascii="Montserrat Light" w:hAnsi="Montserrat Light" w:cs="Arial"/>
          <w:bCs/>
        </w:rPr>
        <w:t>,</w:t>
      </w:r>
      <w:r w:rsidRPr="00280324">
        <w:rPr>
          <w:rFonts w:ascii="Montserrat Light" w:hAnsi="Montserrat Light" w:cs="Arial"/>
          <w:bCs/>
        </w:rPr>
        <w:t xml:space="preserve"> extend your script so that it performs </w:t>
      </w:r>
      <w:r w:rsidRPr="00280324">
        <w:rPr>
          <w:rFonts w:ascii="Montserrat Light" w:hAnsi="Montserrat Light" w:cs="Arial"/>
          <w:bCs/>
          <w:i/>
          <w:iCs/>
        </w:rPr>
        <w:t>basic</w:t>
      </w:r>
      <w:r w:rsidRPr="00280324">
        <w:rPr>
          <w:rFonts w:ascii="Montserrat Light" w:hAnsi="Montserrat Light" w:cs="Arial"/>
          <w:bCs/>
        </w:rPr>
        <w:t xml:space="preserve"> pattern validation of each postcode (</w:t>
      </w:r>
      <w:r w:rsidRPr="00280324">
        <w:rPr>
          <w:rFonts w:ascii="Montserrat Light" w:hAnsi="Montserrat Light" w:cs="Arial"/>
          <w:b/>
          <w:bCs/>
        </w:rPr>
        <w:t>TODO (b)</w:t>
      </w:r>
      <w:r w:rsidRPr="00280324">
        <w:rPr>
          <w:rFonts w:ascii="Montserrat Light" w:hAnsi="Montserrat Light" w:cs="Arial"/>
          <w:bCs/>
        </w:rPr>
        <w:t xml:space="preserve"> comments)</w:t>
      </w:r>
      <w:r w:rsidR="00A51153" w:rsidRPr="00280324">
        <w:rPr>
          <w:rFonts w:ascii="Montserrat Light" w:hAnsi="Montserrat Light" w:cs="Arial"/>
          <w:bCs/>
        </w:rPr>
        <w:t>.</w:t>
      </w:r>
    </w:p>
    <w:p w14:paraId="27D1EB0C" w14:textId="77777777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The input lines are only to contain a postcode, with no other text.</w:t>
      </w:r>
    </w:p>
    <w:p w14:paraId="3B32F1A5" w14:textId="77777777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The format of a UK postcode is as follows:</w:t>
      </w:r>
    </w:p>
    <w:p w14:paraId="2C6D08F4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One or two uppercase alphabetic characters</w:t>
      </w:r>
    </w:p>
    <w:p w14:paraId="6DFD5374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followed by: </w:t>
      </w:r>
      <w:r w:rsidRPr="00280324">
        <w:rPr>
          <w:rFonts w:ascii="Montserrat Light" w:hAnsi="Montserrat Light" w:cs="Arial"/>
          <w:bCs/>
        </w:rPr>
        <w:tab/>
        <w:t>between one and two digits</w:t>
      </w:r>
    </w:p>
    <w:p w14:paraId="2A7768AD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followed by: </w:t>
      </w:r>
      <w:r w:rsidRPr="00280324">
        <w:rPr>
          <w:rFonts w:ascii="Montserrat Light" w:hAnsi="Montserrat Light" w:cs="Arial"/>
          <w:bCs/>
        </w:rPr>
        <w:tab/>
        <w:t>an optional single uppercase alphabetic character</w:t>
      </w:r>
    </w:p>
    <w:p w14:paraId="41F77F1A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followed by: </w:t>
      </w:r>
      <w:r w:rsidRPr="00280324">
        <w:rPr>
          <w:rFonts w:ascii="Montserrat Light" w:hAnsi="Montserrat Light" w:cs="Arial"/>
          <w:bCs/>
        </w:rPr>
        <w:tab/>
        <w:t>a single space</w:t>
      </w:r>
    </w:p>
    <w:p w14:paraId="4ED3E282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followed by:</w:t>
      </w:r>
      <w:r w:rsidRPr="00280324">
        <w:rPr>
          <w:rFonts w:ascii="Montserrat Light" w:hAnsi="Montserrat Light" w:cs="Arial"/>
          <w:bCs/>
        </w:rPr>
        <w:tab/>
        <w:t>a single digit</w:t>
      </w:r>
    </w:p>
    <w:p w14:paraId="31A57BCE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followed by:</w:t>
      </w:r>
      <w:r w:rsidRPr="00280324">
        <w:rPr>
          <w:rFonts w:ascii="Montserrat Light" w:hAnsi="Montserrat Light" w:cs="Arial"/>
          <w:bCs/>
        </w:rPr>
        <w:tab/>
        <w:t>two uppercase alphabetic characters</w:t>
      </w:r>
    </w:p>
    <w:p w14:paraId="348B5ADD" w14:textId="77777777" w:rsidR="00EA6733" w:rsidRPr="00280324" w:rsidRDefault="00EA6733" w:rsidP="00EA6733">
      <w:pPr>
        <w:pStyle w:val="ParaSub"/>
        <w:ind w:left="108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Alphabetic characters are those in the range A-Z.</w:t>
      </w:r>
    </w:p>
    <w:p w14:paraId="61299FA2" w14:textId="77777777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Print out all the reformatted postcodes, indicating which are in error, and a count of valid and invalid codes at the end.</w:t>
      </w:r>
    </w:p>
    <w:p w14:paraId="14DDF168" w14:textId="77777777" w:rsidR="00EA6733" w:rsidRPr="00280324" w:rsidRDefault="00EA6733" w:rsidP="00545E74">
      <w:pPr>
        <w:pStyle w:val="ParaSub"/>
        <w:spacing w:after="0"/>
        <w:ind w:left="936"/>
        <w:rPr>
          <w:rFonts w:ascii="Montserrat Light" w:hAnsi="Montserrat Light" w:cs="Arial"/>
          <w:bCs/>
        </w:rPr>
      </w:pPr>
    </w:p>
    <w:p w14:paraId="2182D74F" w14:textId="77777777" w:rsidR="00EA6733" w:rsidRPr="00280324" w:rsidRDefault="00EA6733" w:rsidP="00545E74">
      <w:pPr>
        <w:pStyle w:val="ParaSub"/>
        <w:spacing w:after="0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Hints:</w:t>
      </w:r>
    </w:p>
    <w:p w14:paraId="338AB1D7" w14:textId="77777777" w:rsidR="00EA6733" w:rsidRPr="00280324" w:rsidRDefault="00EA6733" w:rsidP="00545E74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Do the formatting first, and then test the resulting pattern</w:t>
      </w:r>
    </w:p>
    <w:p w14:paraId="6AD54B29" w14:textId="77777777" w:rsidR="00EA6733" w:rsidRPr="00280324" w:rsidRDefault="00EA6733" w:rsidP="00545E74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Read the TODO (b) comments in the code skeleton</w:t>
      </w:r>
    </w:p>
    <w:p w14:paraId="13B15DBB" w14:textId="77777777" w:rsidR="00EA6733" w:rsidRPr="00280324" w:rsidRDefault="00EA6733" w:rsidP="00545E74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Use a raw string for your regular expression</w:t>
      </w:r>
    </w:p>
    <w:p w14:paraId="16658FE6" w14:textId="7EC6CF0F" w:rsidR="00EA6733" w:rsidRPr="00280324" w:rsidRDefault="00EA6733" w:rsidP="00545E74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The test file has 2</w:t>
      </w:r>
      <w:r w:rsidR="00A51153" w:rsidRPr="00280324">
        <w:rPr>
          <w:rFonts w:ascii="Montserrat Light" w:hAnsi="Montserrat Light" w:cs="Arial"/>
          <w:bCs/>
        </w:rPr>
        <w:t>5 valid and 5 invalid postcodes</w:t>
      </w:r>
    </w:p>
    <w:p w14:paraId="514E3089" w14:textId="77777777" w:rsidR="00EA6733" w:rsidRPr="00280324" w:rsidRDefault="00EA6733" w:rsidP="00EA6733">
      <w:pPr>
        <w:pStyle w:val="ParaSub"/>
        <w:ind w:left="720"/>
        <w:rPr>
          <w:rFonts w:ascii="Montserrat Light" w:hAnsi="Montserrat Light" w:cs="Arial"/>
          <w:bCs/>
        </w:rPr>
      </w:pPr>
    </w:p>
    <w:p w14:paraId="3FA8EAA3" w14:textId="77777777" w:rsidR="00EA6733" w:rsidRPr="00280324" w:rsidRDefault="00EA6733" w:rsidP="00EA6733">
      <w:pPr>
        <w:pStyle w:val="ParaSub"/>
        <w:ind w:left="0"/>
        <w:rPr>
          <w:rFonts w:ascii="Montserrat Light" w:hAnsi="Montserrat Light" w:cs="Arial"/>
          <w:b/>
          <w:bCs/>
        </w:rPr>
      </w:pPr>
      <w:r w:rsidRPr="00280324">
        <w:rPr>
          <w:rFonts w:ascii="Montserrat Light" w:hAnsi="Montserrat Light" w:cs="Arial"/>
          <w:b/>
          <w:bCs/>
        </w:rPr>
        <w:t>If time allows…</w:t>
      </w:r>
    </w:p>
    <w:p w14:paraId="4E3E3426" w14:textId="18DBE0AC" w:rsidR="00EA6733" w:rsidRPr="00280324" w:rsidRDefault="00EA6733" w:rsidP="00EA6733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The area and district part of the postcode (the part before the space) can be validated by looking in file </w:t>
      </w:r>
      <w:r w:rsidRPr="00280324">
        <w:rPr>
          <w:rFonts w:ascii="Montserrat Light" w:hAnsi="Montserrat Light" w:cs="Arial"/>
          <w:b/>
          <w:bCs/>
        </w:rPr>
        <w:t>validpc.txt</w:t>
      </w:r>
      <w:r w:rsidR="00A51153" w:rsidRPr="00280324">
        <w:rPr>
          <w:rFonts w:ascii="Montserrat Light" w:hAnsi="Montserrat Light" w:cs="Arial"/>
          <w:bCs/>
        </w:rPr>
        <w:t xml:space="preserve">. </w:t>
      </w:r>
      <w:r w:rsidRPr="00280324">
        <w:rPr>
          <w:rFonts w:ascii="Montserrat Light" w:hAnsi="Montserrat Light" w:cs="Arial"/>
          <w:bCs/>
        </w:rPr>
        <w:t>This also recor</w:t>
      </w:r>
      <w:r w:rsidR="00A51153" w:rsidRPr="00280324">
        <w:rPr>
          <w:rFonts w:ascii="Montserrat Light" w:hAnsi="Montserrat Light" w:cs="Arial"/>
          <w:bCs/>
        </w:rPr>
        <w:t xml:space="preserve">ds the country the area is in. </w:t>
      </w:r>
      <w:r w:rsidRPr="00280324">
        <w:rPr>
          <w:rFonts w:ascii="Montserrat Light" w:hAnsi="Montserrat Light" w:cs="Arial"/>
          <w:bCs/>
        </w:rPr>
        <w:t>We have not done the File IO chapter yet, but this is how you read an entire file into a list, one line per element:</w:t>
      </w:r>
    </w:p>
    <w:p w14:paraId="436373D7" w14:textId="4C865598" w:rsidR="00EA6733" w:rsidRPr="00280324" w:rsidRDefault="00EA6733" w:rsidP="00EA6733">
      <w:pPr>
        <w:pStyle w:val="ParaSub"/>
        <w:ind w:left="720"/>
        <w:rPr>
          <w:rFonts w:ascii="Montserrat Light" w:hAnsi="Montserrat Light" w:cs="Courier New"/>
          <w:b/>
          <w:bCs/>
        </w:rPr>
      </w:pPr>
      <w:r w:rsidRPr="00280324">
        <w:rPr>
          <w:rFonts w:ascii="Montserrat Light" w:hAnsi="Montserrat Light" w:cs="Courier New"/>
          <w:b/>
          <w:bCs/>
        </w:rPr>
        <w:t xml:space="preserve">valid = </w:t>
      </w:r>
      <w:proofErr w:type="gramStart"/>
      <w:r w:rsidRPr="00280324">
        <w:rPr>
          <w:rFonts w:ascii="Montserrat Light" w:hAnsi="Montserrat Light" w:cs="Courier New"/>
          <w:b/>
          <w:bCs/>
        </w:rPr>
        <w:t>open(</w:t>
      </w:r>
      <w:proofErr w:type="gramEnd"/>
      <w:r w:rsidRPr="00280324">
        <w:rPr>
          <w:rFonts w:ascii="Montserrat Light" w:hAnsi="Montserrat Light" w:cs="Courier New"/>
          <w:b/>
          <w:bCs/>
        </w:rPr>
        <w:t>'validpc.txt'</w:t>
      </w:r>
      <w:r w:rsidR="003C64B3" w:rsidRPr="00280324">
        <w:rPr>
          <w:rFonts w:ascii="Montserrat Light" w:hAnsi="Montserrat Light" w:cs="Courier New"/>
          <w:b/>
          <w:bCs/>
        </w:rPr>
        <w:t>, 'r'</w:t>
      </w:r>
      <w:r w:rsidRPr="00280324">
        <w:rPr>
          <w:rFonts w:ascii="Montserrat Light" w:hAnsi="Montserrat Light" w:cs="Courier New"/>
          <w:b/>
          <w:bCs/>
        </w:rPr>
        <w:t>).read().</w:t>
      </w:r>
      <w:proofErr w:type="spellStart"/>
      <w:r w:rsidRPr="00280324">
        <w:rPr>
          <w:rFonts w:ascii="Montserrat Light" w:hAnsi="Montserrat Light" w:cs="Courier New"/>
          <w:b/>
          <w:bCs/>
        </w:rPr>
        <w:t>splitlines</w:t>
      </w:r>
      <w:proofErr w:type="spellEnd"/>
      <w:r w:rsidRPr="00280324">
        <w:rPr>
          <w:rFonts w:ascii="Montserrat Light" w:hAnsi="Montserrat Light" w:cs="Courier New"/>
          <w:b/>
          <w:bCs/>
        </w:rPr>
        <w:t>()</w:t>
      </w:r>
    </w:p>
    <w:p w14:paraId="595FD75F" w14:textId="7FB3A13F" w:rsidR="00EA6733" w:rsidRPr="00280324" w:rsidRDefault="00EA6733" w:rsidP="00EA6733">
      <w:pPr>
        <w:pStyle w:val="ParaSub"/>
        <w:ind w:left="360"/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Modify your code to search for the area-district captured from your regular expression, and output which co</w:t>
      </w:r>
      <w:r w:rsidR="00A51153" w:rsidRPr="00280324">
        <w:rPr>
          <w:rFonts w:ascii="Montserrat Light" w:hAnsi="Montserrat Light" w:cs="Arial"/>
          <w:bCs/>
        </w:rPr>
        <w:t xml:space="preserve">untry the postcode belongs to. </w:t>
      </w:r>
      <w:r w:rsidRPr="00280324">
        <w:rPr>
          <w:rFonts w:ascii="Montserrat Light" w:hAnsi="Montserrat Light" w:cs="Arial"/>
          <w:bCs/>
        </w:rPr>
        <w:t>We suggest the following steps:</w:t>
      </w:r>
    </w:p>
    <w:p w14:paraId="4CD6304D" w14:textId="7BE0CBD2" w:rsidR="00EA6733" w:rsidRPr="00280324" w:rsidRDefault="00EA6733" w:rsidP="00EA6733">
      <w:pPr>
        <w:pStyle w:val="ParaSub"/>
        <w:numPr>
          <w:ilvl w:val="1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 xml:space="preserve">Read </w:t>
      </w:r>
      <w:r w:rsidRPr="00280324">
        <w:rPr>
          <w:rFonts w:ascii="Montserrat Light" w:hAnsi="Montserrat Light" w:cs="Courier New"/>
          <w:b/>
          <w:bCs/>
        </w:rPr>
        <w:t>validpc.txt</w:t>
      </w:r>
      <w:r w:rsidRPr="00280324">
        <w:rPr>
          <w:rFonts w:ascii="Montserrat Light" w:hAnsi="Montserrat Light" w:cs="Arial"/>
          <w:bCs/>
        </w:rPr>
        <w:t xml:space="preserve"> and store it into a dictionary, where the key is the area-district</w:t>
      </w:r>
      <w:r w:rsidR="00A51153" w:rsidRPr="00280324">
        <w:rPr>
          <w:rFonts w:ascii="Montserrat Light" w:hAnsi="Montserrat Light" w:cs="Arial"/>
          <w:bCs/>
        </w:rPr>
        <w:t xml:space="preserve"> and the value is the country. </w:t>
      </w:r>
      <w:r w:rsidRPr="00280324">
        <w:rPr>
          <w:rFonts w:ascii="Montserrat Light" w:hAnsi="Montserrat Light" w:cs="Arial"/>
          <w:bCs/>
        </w:rPr>
        <w:t>So, using the statement given above, you need to write a '</w:t>
      </w:r>
      <w:r w:rsidRPr="00280324">
        <w:rPr>
          <w:rFonts w:ascii="Montserrat Light" w:hAnsi="Montserrat Light" w:cs="Courier New"/>
          <w:b/>
          <w:bCs/>
        </w:rPr>
        <w:t>for</w:t>
      </w:r>
      <w:r w:rsidRPr="00280324">
        <w:rPr>
          <w:rFonts w:ascii="Montserrat Light" w:hAnsi="Montserrat Light" w:cs="Arial"/>
          <w:bCs/>
        </w:rPr>
        <w:t>' loop to generate the dictionary:</w:t>
      </w:r>
    </w:p>
    <w:p w14:paraId="5007DD2D" w14:textId="77777777" w:rsidR="00EA6733" w:rsidRPr="00280324" w:rsidRDefault="00EA6733" w:rsidP="00EA6733">
      <w:pPr>
        <w:pStyle w:val="ParaSub"/>
        <w:ind w:left="1440"/>
        <w:rPr>
          <w:rFonts w:ascii="Montserrat Light" w:hAnsi="Montserrat Light" w:cs="Courier New"/>
          <w:bCs/>
        </w:rPr>
      </w:pPr>
      <w:r w:rsidRPr="00280324">
        <w:rPr>
          <w:rFonts w:ascii="Montserrat Light" w:hAnsi="Montserrat Light" w:cs="Courier New"/>
          <w:bCs/>
        </w:rPr>
        <w:t>for txt in valid:</w:t>
      </w:r>
    </w:p>
    <w:p w14:paraId="58BCF411" w14:textId="77777777" w:rsidR="00EA6733" w:rsidRPr="00280324" w:rsidRDefault="00EA6733" w:rsidP="00EA6733">
      <w:pPr>
        <w:pStyle w:val="ParaSub"/>
        <w:ind w:left="1440"/>
        <w:rPr>
          <w:rFonts w:ascii="Montserrat Light" w:hAnsi="Montserrat Light" w:cs="Courier New"/>
          <w:bCs/>
        </w:rPr>
      </w:pPr>
      <w:r w:rsidRPr="00280324">
        <w:rPr>
          <w:rFonts w:ascii="Montserrat Light" w:hAnsi="Montserrat Light" w:cs="Courier New"/>
          <w:bCs/>
        </w:rPr>
        <w:t xml:space="preserve">    # Split up the line around a comma, etc…</w:t>
      </w:r>
    </w:p>
    <w:p w14:paraId="63EC1F84" w14:textId="77777777" w:rsidR="00EA6733" w:rsidRPr="00280324" w:rsidRDefault="00EA6733" w:rsidP="00EA6733">
      <w:pPr>
        <w:pStyle w:val="ParaSub"/>
        <w:numPr>
          <w:ilvl w:val="1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t>Alter your main regular expression to capture the relevant part of the postcode.</w:t>
      </w:r>
    </w:p>
    <w:p w14:paraId="74820801" w14:textId="77777777" w:rsidR="003E0CB9" w:rsidRPr="00280324" w:rsidRDefault="00EA6733" w:rsidP="00EA6733">
      <w:pPr>
        <w:pStyle w:val="ParaSub"/>
        <w:numPr>
          <w:ilvl w:val="1"/>
          <w:numId w:val="15"/>
        </w:numPr>
        <w:rPr>
          <w:rFonts w:ascii="Montserrat Light" w:hAnsi="Montserrat Light" w:cs="Arial"/>
          <w:bCs/>
        </w:rPr>
      </w:pPr>
      <w:r w:rsidRPr="00280324">
        <w:rPr>
          <w:rFonts w:ascii="Montserrat Light" w:hAnsi="Montserrat Light" w:cs="Arial"/>
          <w:bCs/>
        </w:rPr>
        <w:lastRenderedPageBreak/>
        <w:t>If the postcode matches the RE, look it up in the dictionary and report which country it belongs to, or an error message if it is not there.</w:t>
      </w:r>
      <w:r w:rsidR="003E0CB9" w:rsidRPr="00280324">
        <w:rPr>
          <w:rFonts w:ascii="Montserrat Light" w:hAnsi="Montserrat Light"/>
        </w:rPr>
        <w:br w:type="page"/>
      </w:r>
    </w:p>
    <w:p w14:paraId="3B7A14A3" w14:textId="50A1FD85" w:rsidR="00337BC2" w:rsidRDefault="0014421C" w:rsidP="00EB55D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B55DA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7187BFD7" w14:textId="77777777" w:rsidR="00EB55DA" w:rsidRPr="00EB55DA" w:rsidRDefault="00EB55DA" w:rsidP="00EB55DA">
      <w:pPr>
        <w:rPr>
          <w:lang w:eastAsia="en-US"/>
        </w:rPr>
      </w:pPr>
    </w:p>
    <w:p w14:paraId="557677DF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import re</w:t>
      </w:r>
    </w:p>
    <w:p w14:paraId="3CE18AD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33992CDB" w14:textId="6BD3508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proofErr w:type="spellStart"/>
      <w:r w:rsidRPr="00280324">
        <w:rPr>
          <w:rFonts w:ascii="Montserrat Light" w:hAnsi="Montserrat Light" w:cs="Courier New"/>
        </w:rPr>
        <w:t>infile</w:t>
      </w:r>
      <w:proofErr w:type="spellEnd"/>
      <w:r w:rsidRPr="00280324">
        <w:rPr>
          <w:rFonts w:ascii="Montserrat Light" w:hAnsi="Montserrat Light" w:cs="Courier New"/>
        </w:rPr>
        <w:t xml:space="preserve"> = </w:t>
      </w:r>
      <w:proofErr w:type="gramStart"/>
      <w:r w:rsidRPr="00280324">
        <w:rPr>
          <w:rFonts w:ascii="Montserrat Light" w:hAnsi="Montserrat Light" w:cs="Courier New"/>
        </w:rPr>
        <w:t>open(</w:t>
      </w:r>
      <w:proofErr w:type="gramEnd"/>
      <w:r w:rsidRPr="00280324">
        <w:rPr>
          <w:rFonts w:ascii="Montserrat Light" w:hAnsi="Montserrat Light" w:cs="Courier New"/>
        </w:rPr>
        <w:t>'postcodes.txt', 'r')</w:t>
      </w:r>
    </w:p>
    <w:p w14:paraId="165AAEF8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FF718AA" w14:textId="12F4C733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valid = 0</w:t>
      </w:r>
    </w:p>
    <w:p w14:paraId="357A10EB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invalid = 0</w:t>
      </w:r>
    </w:p>
    <w:p w14:paraId="26E7D513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6E5FB3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for postcode in </w:t>
      </w:r>
      <w:proofErr w:type="spellStart"/>
      <w:r w:rsidRPr="00280324">
        <w:rPr>
          <w:rFonts w:ascii="Montserrat Light" w:hAnsi="Montserrat Light" w:cs="Courier New"/>
        </w:rPr>
        <w:t>infile</w:t>
      </w:r>
      <w:proofErr w:type="spellEnd"/>
      <w:r w:rsidRPr="00280324">
        <w:rPr>
          <w:rFonts w:ascii="Montserrat Light" w:hAnsi="Montserrat Light" w:cs="Courier New"/>
        </w:rPr>
        <w:t>:</w:t>
      </w:r>
    </w:p>
    <w:p w14:paraId="5FE43BFC" w14:textId="538AA5C6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Ignore empty lines</w:t>
      </w:r>
      <w:r w:rsidR="00C94E97" w:rsidRPr="00280324">
        <w:rPr>
          <w:rFonts w:ascii="Montserrat Light" w:hAnsi="Montserrat Light" w:cs="Courier New"/>
        </w:rPr>
        <w:t>.</w:t>
      </w:r>
    </w:p>
    <w:p w14:paraId="51DE10C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if </w:t>
      </w:r>
      <w:proofErr w:type="spellStart"/>
      <w:proofErr w:type="gramStart"/>
      <w:r w:rsidRPr="00280324">
        <w:rPr>
          <w:rFonts w:ascii="Montserrat Light" w:hAnsi="Montserrat Light" w:cs="Courier New"/>
        </w:rPr>
        <w:t>postcode.isspace</w:t>
      </w:r>
      <w:proofErr w:type="spellEnd"/>
      <w:proofErr w:type="gramEnd"/>
      <w:r w:rsidRPr="00280324">
        <w:rPr>
          <w:rFonts w:ascii="Montserrat Light" w:hAnsi="Montserrat Light" w:cs="Courier New"/>
        </w:rPr>
        <w:t>(): continue</w:t>
      </w:r>
    </w:p>
    <w:p w14:paraId="4F379C01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</w:t>
      </w:r>
    </w:p>
    <w:p w14:paraId="2368C528" w14:textId="09068A41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(a): Remove newlines, tabs and spaces</w:t>
      </w:r>
      <w:r w:rsidR="00C94E97" w:rsidRPr="00280324">
        <w:rPr>
          <w:rFonts w:ascii="Montserrat Light" w:hAnsi="Montserrat Light" w:cs="Courier New"/>
        </w:rPr>
        <w:t>.</w:t>
      </w:r>
    </w:p>
    <w:p w14:paraId="05604D80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fr-FR"/>
        </w:rPr>
      </w:pPr>
      <w:r w:rsidRPr="00280324">
        <w:rPr>
          <w:rFonts w:ascii="Montserrat Light" w:hAnsi="Montserrat Light" w:cs="Courier New"/>
        </w:rPr>
        <w:t xml:space="preserve">    </w:t>
      </w:r>
      <w:proofErr w:type="spellStart"/>
      <w:proofErr w:type="gramStart"/>
      <w:r w:rsidRPr="00280324">
        <w:rPr>
          <w:rFonts w:ascii="Montserrat Light" w:hAnsi="Montserrat Light" w:cs="Courier New"/>
          <w:lang w:val="fr-FR"/>
        </w:rPr>
        <w:t>postcode</w:t>
      </w:r>
      <w:proofErr w:type="spellEnd"/>
      <w:proofErr w:type="gramEnd"/>
      <w:r w:rsidRPr="00280324">
        <w:rPr>
          <w:rFonts w:ascii="Montserrat Light" w:hAnsi="Montserrat Light" w:cs="Courier New"/>
          <w:lang w:val="fr-FR"/>
        </w:rPr>
        <w:t xml:space="preserve"> = </w:t>
      </w:r>
      <w:proofErr w:type="spellStart"/>
      <w:r w:rsidRPr="00280324">
        <w:rPr>
          <w:rFonts w:ascii="Montserrat Light" w:hAnsi="Montserrat Light" w:cs="Courier New"/>
          <w:lang w:val="fr-FR"/>
        </w:rPr>
        <w:t>re.sub</w:t>
      </w:r>
      <w:proofErr w:type="spellEnd"/>
      <w:r w:rsidRPr="00280324">
        <w:rPr>
          <w:rFonts w:ascii="Montserrat Light" w:hAnsi="Montserrat Light" w:cs="Courier New"/>
          <w:lang w:val="fr-FR"/>
        </w:rPr>
        <w:t xml:space="preserve">('[ \t\n]', '', </w:t>
      </w:r>
      <w:proofErr w:type="spellStart"/>
      <w:r w:rsidRPr="00280324">
        <w:rPr>
          <w:rFonts w:ascii="Montserrat Light" w:hAnsi="Montserrat Light" w:cs="Courier New"/>
          <w:lang w:val="fr-FR"/>
        </w:rPr>
        <w:t>postcode</w:t>
      </w:r>
      <w:proofErr w:type="spellEnd"/>
      <w:r w:rsidRPr="00280324">
        <w:rPr>
          <w:rFonts w:ascii="Montserrat Light" w:hAnsi="Montserrat Light" w:cs="Courier New"/>
          <w:lang w:val="fr-FR"/>
        </w:rPr>
        <w:t>)</w:t>
      </w:r>
    </w:p>
    <w:p w14:paraId="5A89E34B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fr-FR"/>
        </w:rPr>
      </w:pPr>
      <w:r w:rsidRPr="00280324">
        <w:rPr>
          <w:rFonts w:ascii="Montserrat Light" w:hAnsi="Montserrat Light" w:cs="Courier New"/>
          <w:lang w:val="fr-FR"/>
        </w:rPr>
        <w:t xml:space="preserve">    </w:t>
      </w:r>
    </w:p>
    <w:p w14:paraId="76E18C22" w14:textId="3E52890F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  <w:lang w:val="fr-FR"/>
        </w:rPr>
        <w:t xml:space="preserve">    </w:t>
      </w:r>
      <w:r w:rsidRPr="00280324">
        <w:rPr>
          <w:rFonts w:ascii="Montserrat Light" w:hAnsi="Montserrat Light" w:cs="Courier New"/>
        </w:rPr>
        <w:t># (a): Convert to uppercase</w:t>
      </w:r>
      <w:r w:rsidR="00C94E97" w:rsidRPr="00280324">
        <w:rPr>
          <w:rFonts w:ascii="Montserrat Light" w:hAnsi="Montserrat Light" w:cs="Courier New"/>
        </w:rPr>
        <w:t>.</w:t>
      </w:r>
    </w:p>
    <w:p w14:paraId="45C9F707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postcode = </w:t>
      </w:r>
      <w:proofErr w:type="spellStart"/>
      <w:proofErr w:type="gramStart"/>
      <w:r w:rsidRPr="00280324">
        <w:rPr>
          <w:rFonts w:ascii="Montserrat Light" w:hAnsi="Montserrat Light" w:cs="Courier New"/>
        </w:rPr>
        <w:t>postcode.upper</w:t>
      </w:r>
      <w:proofErr w:type="spellEnd"/>
      <w:proofErr w:type="gramEnd"/>
      <w:r w:rsidRPr="00280324">
        <w:rPr>
          <w:rFonts w:ascii="Montserrat Light" w:hAnsi="Montserrat Light" w:cs="Courier New"/>
        </w:rPr>
        <w:t>()</w:t>
      </w:r>
    </w:p>
    <w:p w14:paraId="701698FD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DF80CC2" w14:textId="7F60D9A4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(a): Insert a space before the final digit and 2 letters</w:t>
      </w:r>
      <w:r w:rsidR="00C94E97" w:rsidRPr="00280324">
        <w:rPr>
          <w:rFonts w:ascii="Montserrat Light" w:hAnsi="Montserrat Light" w:cs="Courier New"/>
        </w:rPr>
        <w:t>.</w:t>
      </w:r>
    </w:p>
    <w:p w14:paraId="200E4938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pt-BR"/>
        </w:rPr>
      </w:pPr>
      <w:r w:rsidRPr="00280324">
        <w:rPr>
          <w:rFonts w:ascii="Montserrat Light" w:hAnsi="Montserrat Light" w:cs="Courier New"/>
        </w:rPr>
        <w:t xml:space="preserve">    </w:t>
      </w:r>
      <w:r w:rsidRPr="00280324">
        <w:rPr>
          <w:rFonts w:ascii="Montserrat Light" w:hAnsi="Montserrat Light" w:cs="Courier New"/>
          <w:lang w:val="pt-BR"/>
        </w:rPr>
        <w:t>postcode = re.sub('([0-9][A-Z]{2})$', r' \1', postcode)</w:t>
      </w:r>
    </w:p>
    <w:p w14:paraId="5F1B9B8B" w14:textId="77777777" w:rsidR="00545E74" w:rsidRPr="00280324" w:rsidRDefault="00545E74" w:rsidP="00545E74">
      <w:pPr>
        <w:pStyle w:val="ParaSub"/>
        <w:spacing w:after="0"/>
        <w:rPr>
          <w:rFonts w:ascii="Montserrat Light" w:hAnsi="Montserrat Light" w:cs="Courier New"/>
          <w:lang w:val="pt-BR"/>
        </w:rPr>
      </w:pPr>
    </w:p>
    <w:p w14:paraId="412B1829" w14:textId="418A5693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  <w:lang w:val="pt-BR"/>
        </w:rPr>
        <w:t xml:space="preserve">    </w:t>
      </w:r>
      <w:r w:rsidRPr="00280324">
        <w:rPr>
          <w:rFonts w:ascii="Montserrat Light" w:hAnsi="Montserrat Light" w:cs="Courier New"/>
        </w:rPr>
        <w:t># Print the reformatted postcode</w:t>
      </w:r>
      <w:r w:rsidR="00C94E97" w:rsidRPr="00280324">
        <w:rPr>
          <w:rFonts w:ascii="Montserrat Light" w:hAnsi="Montserrat Light" w:cs="Courier New"/>
        </w:rPr>
        <w:t>.</w:t>
      </w:r>
    </w:p>
    <w:p w14:paraId="2D4AAF9E" w14:textId="732811C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print(postcode)</w:t>
      </w:r>
    </w:p>
    <w:p w14:paraId="25400842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48986DF" w14:textId="633DF679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(b) Validate the postcode, returning a match object</w:t>
      </w:r>
      <w:r w:rsidR="00C94E97" w:rsidRPr="00280324">
        <w:rPr>
          <w:rFonts w:ascii="Montserrat Light" w:hAnsi="Montserrat Light" w:cs="Courier New"/>
        </w:rPr>
        <w:t>.</w:t>
      </w:r>
    </w:p>
    <w:p w14:paraId="09A93622" w14:textId="2BEFB10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</w:t>
      </w:r>
      <w:r w:rsidRPr="00280324">
        <w:rPr>
          <w:rFonts w:ascii="Montserrat Light" w:hAnsi="Montserrat Light" w:cs="Courier New"/>
          <w:lang w:val="pl-PL"/>
        </w:rPr>
        <w:t>m = re.search(r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  <w:lang w:val="pl-PL"/>
        </w:rPr>
        <w:t xml:space="preserve">^[A-Z]{1,2}[0-9]{1,2}[A-Z]? </w:t>
      </w:r>
      <w:r w:rsidRPr="00280324">
        <w:rPr>
          <w:rFonts w:ascii="Montserrat Light" w:hAnsi="Montserrat Light" w:cs="Courier New"/>
        </w:rPr>
        <w:t>[0-</w:t>
      </w:r>
      <w:proofErr w:type="gramStart"/>
      <w:r w:rsidRPr="00280324">
        <w:rPr>
          <w:rFonts w:ascii="Montserrat Light" w:hAnsi="Montserrat Light" w:cs="Courier New"/>
        </w:rPr>
        <w:t>9][</w:t>
      </w:r>
      <w:proofErr w:type="gramEnd"/>
      <w:r w:rsidRPr="00280324">
        <w:rPr>
          <w:rFonts w:ascii="Montserrat Light" w:hAnsi="Montserrat Light" w:cs="Courier New"/>
        </w:rPr>
        <w:t>A-Z]{2}$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 xml:space="preserve">, </w:t>
      </w:r>
    </w:p>
    <w:p w14:paraId="3B8E5CF1" w14:textId="0A1F55D6" w:rsidR="00545E74" w:rsidRPr="00280324" w:rsidRDefault="00545E74" w:rsidP="009D05AF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    </w:t>
      </w:r>
      <w:r w:rsidR="009D05AF" w:rsidRPr="00280324">
        <w:rPr>
          <w:rFonts w:ascii="Montserrat Light" w:hAnsi="Montserrat Light" w:cs="Courier New"/>
        </w:rPr>
        <w:t xml:space="preserve">      </w:t>
      </w:r>
      <w:r w:rsidRPr="00280324">
        <w:rPr>
          <w:rFonts w:ascii="Montserrat Light" w:hAnsi="Montserrat Light" w:cs="Courier New"/>
        </w:rPr>
        <w:t>postcode)</w:t>
      </w:r>
    </w:p>
    <w:p w14:paraId="5F9051E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if m:</w:t>
      </w:r>
    </w:p>
    <w:p w14:paraId="3EA40322" w14:textId="322F31FC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valid </w:t>
      </w:r>
      <w:r w:rsidR="00D17CAB" w:rsidRPr="00280324">
        <w:rPr>
          <w:rFonts w:ascii="Montserrat Light" w:hAnsi="Montserrat Light" w:cs="Courier New"/>
        </w:rPr>
        <w:t>+=</w:t>
      </w:r>
      <w:r w:rsidRPr="00280324">
        <w:rPr>
          <w:rFonts w:ascii="Montserrat Light" w:hAnsi="Montserrat Light" w:cs="Courier New"/>
        </w:rPr>
        <w:t xml:space="preserve"> 1</w:t>
      </w:r>
    </w:p>
    <w:p w14:paraId="351909DE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else:</w:t>
      </w:r>
    </w:p>
    <w:p w14:paraId="1C9C4D50" w14:textId="4AC4CC4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invalid </w:t>
      </w:r>
      <w:r w:rsidR="00D17CAB" w:rsidRPr="00280324">
        <w:rPr>
          <w:rFonts w:ascii="Montserrat Light" w:hAnsi="Montserrat Light" w:cs="Courier New"/>
        </w:rPr>
        <w:t>+=</w:t>
      </w:r>
      <w:r w:rsidRPr="00280324">
        <w:rPr>
          <w:rFonts w:ascii="Montserrat Light" w:hAnsi="Montserrat Light" w:cs="Courier New"/>
        </w:rPr>
        <w:t xml:space="preserve"> 1</w:t>
      </w:r>
    </w:p>
    <w:p w14:paraId="334EAA5D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6BEA8361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proofErr w:type="spellStart"/>
      <w:proofErr w:type="gramStart"/>
      <w:r w:rsidRPr="00280324">
        <w:rPr>
          <w:rFonts w:ascii="Montserrat Light" w:hAnsi="Montserrat Light" w:cs="Courier New"/>
        </w:rPr>
        <w:t>infile.close</w:t>
      </w:r>
      <w:proofErr w:type="spellEnd"/>
      <w:proofErr w:type="gramEnd"/>
      <w:r w:rsidRPr="00280324">
        <w:rPr>
          <w:rFonts w:ascii="Montserrat Light" w:hAnsi="Montserrat Light" w:cs="Courier New"/>
        </w:rPr>
        <w:t>()</w:t>
      </w:r>
    </w:p>
    <w:p w14:paraId="1EBF1906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242FCD87" w14:textId="13D2364D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# (b) Print the valid and invalid totals</w:t>
      </w:r>
      <w:r w:rsidR="00035091" w:rsidRPr="00280324">
        <w:rPr>
          <w:rFonts w:ascii="Montserrat Light" w:hAnsi="Montserrat Light" w:cs="Courier New"/>
        </w:rPr>
        <w:t>.</w:t>
      </w:r>
    </w:p>
    <w:p w14:paraId="58EC7F6B" w14:textId="463BE6BB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proofErr w:type="gramStart"/>
      <w:r w:rsidRPr="00280324">
        <w:rPr>
          <w:rFonts w:ascii="Montserrat Light" w:hAnsi="Montserrat Light" w:cs="Courier New"/>
        </w:rPr>
        <w:t>print(</w:t>
      </w:r>
      <w:proofErr w:type="gramEnd"/>
      <w:r w:rsidRPr="00280324">
        <w:rPr>
          <w:rFonts w:ascii="Montserrat Light" w:hAnsi="Montserrat Light" w:cs="Courier New"/>
        </w:rPr>
        <w:t xml:space="preserve">valid, 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>valid codes and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 xml:space="preserve">, invalid, 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>invalid codes</w:t>
      </w:r>
      <w:r w:rsidR="00035091" w:rsidRPr="00280324">
        <w:rPr>
          <w:rFonts w:ascii="Montserrat Light" w:hAnsi="Montserrat Light" w:cs="Courier New"/>
          <w:lang w:val="pt-BR"/>
        </w:rPr>
        <w:t>'</w:t>
      </w:r>
      <w:r w:rsidRPr="00280324">
        <w:rPr>
          <w:rFonts w:ascii="Montserrat Light" w:hAnsi="Montserrat Light" w:cs="Courier New"/>
        </w:rPr>
        <w:t>)</w:t>
      </w:r>
    </w:p>
    <w:p w14:paraId="03E121BD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6ED7F86B" w14:textId="77777777" w:rsidR="00545E74" w:rsidRPr="00280324" w:rsidRDefault="00545E74" w:rsidP="00545E74">
      <w:pPr>
        <w:pStyle w:val="ParaSub"/>
        <w:ind w:left="1440" w:hanging="1440"/>
        <w:rPr>
          <w:rFonts w:ascii="Montserrat Light" w:hAnsi="Montserrat Light" w:cs="Arial"/>
          <w:b/>
        </w:rPr>
      </w:pPr>
      <w:r>
        <w:rPr>
          <w:rFonts w:ascii="Arial" w:hAnsi="Arial" w:cs="Arial"/>
          <w:b/>
        </w:rPr>
        <w:br w:type="page"/>
      </w:r>
      <w:r w:rsidRPr="00280324">
        <w:rPr>
          <w:rFonts w:ascii="Montserrat Light" w:hAnsi="Montserrat Light" w:cs="Arial"/>
          <w:b/>
        </w:rPr>
        <w:lastRenderedPageBreak/>
        <w:t>If time allows:</w:t>
      </w:r>
    </w:p>
    <w:p w14:paraId="6E6219E1" w14:textId="133313EE" w:rsidR="00545E74" w:rsidRPr="00280324" w:rsidRDefault="00545E74" w:rsidP="00545E74">
      <w:pPr>
        <w:pStyle w:val="ParaSub"/>
        <w:ind w:left="1440" w:hanging="1440"/>
        <w:rPr>
          <w:rFonts w:ascii="Montserrat Light" w:hAnsi="Montserrat Light" w:cs="Arial"/>
        </w:rPr>
      </w:pPr>
      <w:r w:rsidRPr="00280324">
        <w:rPr>
          <w:rFonts w:ascii="Montserrat Light" w:hAnsi="Montserrat Light" w:cs="Arial"/>
        </w:rPr>
        <w:t>Here</w:t>
      </w:r>
      <w:r w:rsidR="003549CB">
        <w:rPr>
          <w:rFonts w:ascii="Montserrat Light" w:hAnsi="Montserrat Light" w:cs="Arial"/>
        </w:rPr>
        <w:t>’</w:t>
      </w:r>
      <w:r w:rsidRPr="00280324">
        <w:rPr>
          <w:rFonts w:ascii="Montserrat Light" w:hAnsi="Montserrat Light" w:cs="Arial"/>
        </w:rPr>
        <w:t>s the additional code:</w:t>
      </w:r>
    </w:p>
    <w:p w14:paraId="4487B410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Part c</w:t>
      </w:r>
    </w:p>
    <w:p w14:paraId="2513B63C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 xml:space="preserve"> = {}</w:t>
      </w:r>
    </w:p>
    <w:p w14:paraId="0042EF45" w14:textId="1DB868E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valid = </w:t>
      </w:r>
      <w:proofErr w:type="gramStart"/>
      <w:r w:rsidRPr="00280324">
        <w:rPr>
          <w:rFonts w:ascii="Montserrat Light" w:hAnsi="Montserrat Light" w:cs="Courier New"/>
        </w:rPr>
        <w:t>open(</w:t>
      </w:r>
      <w:proofErr w:type="gramEnd"/>
      <w:r w:rsidRPr="00280324">
        <w:rPr>
          <w:rFonts w:ascii="Montserrat Light" w:hAnsi="Montserrat Light" w:cs="Courier New"/>
        </w:rPr>
        <w:t>'validpc.txt'</w:t>
      </w:r>
      <w:r w:rsidR="00C94E97" w:rsidRPr="00280324">
        <w:rPr>
          <w:rFonts w:ascii="Montserrat Light" w:hAnsi="Montserrat Light" w:cs="Courier New"/>
        </w:rPr>
        <w:t>, 'r'</w:t>
      </w:r>
      <w:r w:rsidRPr="00280324">
        <w:rPr>
          <w:rFonts w:ascii="Montserrat Light" w:hAnsi="Montserrat Light" w:cs="Courier New"/>
        </w:rPr>
        <w:t>).read().</w:t>
      </w:r>
      <w:proofErr w:type="spellStart"/>
      <w:r w:rsidRPr="00280324">
        <w:rPr>
          <w:rFonts w:ascii="Montserrat Light" w:hAnsi="Montserrat Light" w:cs="Courier New"/>
        </w:rPr>
        <w:t>splitlines</w:t>
      </w:r>
      <w:proofErr w:type="spellEnd"/>
      <w:r w:rsidRPr="00280324">
        <w:rPr>
          <w:rFonts w:ascii="Montserrat Light" w:hAnsi="Montserrat Light" w:cs="Courier New"/>
        </w:rPr>
        <w:t>()</w:t>
      </w:r>
    </w:p>
    <w:p w14:paraId="22E1EAE2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for txt in valid:</w:t>
      </w:r>
    </w:p>
    <w:p w14:paraId="4FFC9826" w14:textId="57CFBA2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line</w:t>
      </w:r>
      <w:r w:rsidR="00C94E97" w:rsidRPr="00280324">
        <w:rPr>
          <w:rFonts w:ascii="Montserrat Light" w:hAnsi="Montserrat Light" w:cs="Courier New"/>
        </w:rPr>
        <w:t xml:space="preserve"> </w:t>
      </w:r>
      <w:r w:rsidRPr="00280324">
        <w:rPr>
          <w:rFonts w:ascii="Montserrat Light" w:hAnsi="Montserrat Light" w:cs="Courier New"/>
        </w:rPr>
        <w:t>=</w:t>
      </w:r>
      <w:r w:rsidR="00C94E97" w:rsidRPr="00280324">
        <w:rPr>
          <w:rFonts w:ascii="Montserrat Light" w:hAnsi="Montserrat Light" w:cs="Courier New"/>
        </w:rPr>
        <w:t xml:space="preserve"> </w:t>
      </w:r>
      <w:proofErr w:type="spellStart"/>
      <w:proofErr w:type="gramStart"/>
      <w:r w:rsidRPr="00280324">
        <w:rPr>
          <w:rFonts w:ascii="Montserrat Light" w:hAnsi="Montserrat Light" w:cs="Courier New"/>
        </w:rPr>
        <w:t>txt.split</w:t>
      </w:r>
      <w:proofErr w:type="spellEnd"/>
      <w:proofErr w:type="gramEnd"/>
      <w:r w:rsidRPr="00280324">
        <w:rPr>
          <w:rFonts w:ascii="Montserrat Light" w:hAnsi="Montserrat Light" w:cs="Courier New"/>
        </w:rPr>
        <w:t>(',')</w:t>
      </w:r>
    </w:p>
    <w:p w14:paraId="2865CCF0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>[</w:t>
      </w:r>
      <w:proofErr w:type="gramStart"/>
      <w:r w:rsidRPr="00280324">
        <w:rPr>
          <w:rFonts w:ascii="Montserrat Light" w:hAnsi="Montserrat Light" w:cs="Courier New"/>
        </w:rPr>
        <w:t>line[</w:t>
      </w:r>
      <w:proofErr w:type="gramEnd"/>
      <w:r w:rsidRPr="00280324">
        <w:rPr>
          <w:rFonts w:ascii="Montserrat Light" w:hAnsi="Montserrat Light" w:cs="Courier New"/>
        </w:rPr>
        <w:t>0]] = line[1]</w:t>
      </w:r>
    </w:p>
    <w:p w14:paraId="6473D293" w14:textId="6C6F0FD0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valid</w:t>
      </w:r>
      <w:r w:rsidR="00C94E97" w:rsidRPr="00280324">
        <w:rPr>
          <w:rFonts w:ascii="Montserrat Light" w:hAnsi="Montserrat Light" w:cs="Courier New"/>
        </w:rPr>
        <w:t xml:space="preserve"> </w:t>
      </w:r>
      <w:r w:rsidRPr="00280324">
        <w:rPr>
          <w:rFonts w:ascii="Montserrat Light" w:hAnsi="Montserrat Light" w:cs="Courier New"/>
        </w:rPr>
        <w:t>=</w:t>
      </w:r>
      <w:r w:rsidR="00C94E97" w:rsidRPr="00280324">
        <w:rPr>
          <w:rFonts w:ascii="Montserrat Light" w:hAnsi="Montserrat Light" w:cs="Courier New"/>
        </w:rPr>
        <w:t xml:space="preserve"> </w:t>
      </w:r>
      <w:r w:rsidRPr="00280324">
        <w:rPr>
          <w:rFonts w:ascii="Montserrat Light" w:hAnsi="Montserrat Light" w:cs="Courier New"/>
        </w:rPr>
        <w:t>None</w:t>
      </w:r>
    </w:p>
    <w:p w14:paraId="4A6244DE" w14:textId="6ED656E5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</w:t>
      </w:r>
      <w:r w:rsidR="00491924" w:rsidRPr="00280324">
        <w:rPr>
          <w:rFonts w:ascii="Montserrat Light" w:hAnsi="Montserrat Light" w:cs="Courier New"/>
        </w:rPr>
        <w:t>E</w:t>
      </w:r>
      <w:r w:rsidRPr="00280324">
        <w:rPr>
          <w:rFonts w:ascii="Montserrat Light" w:hAnsi="Montserrat Light" w:cs="Courier New"/>
        </w:rPr>
        <w:t xml:space="preserve">nd of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 xml:space="preserve"> initialisation</w:t>
      </w:r>
      <w:r w:rsidR="00491924" w:rsidRPr="00280324">
        <w:rPr>
          <w:rFonts w:ascii="Montserrat Light" w:hAnsi="Montserrat Light" w:cs="Courier New"/>
        </w:rPr>
        <w:t>.</w:t>
      </w:r>
    </w:p>
    <w:p w14:paraId="36F8CEF7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0228BD2A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>...</w:t>
      </w:r>
    </w:p>
    <w:p w14:paraId="6FEDA928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0B7F4684" w14:textId="1997B04D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# Note the extra parentheses</w:t>
      </w:r>
      <w:r w:rsidR="00035091" w:rsidRPr="00280324">
        <w:rPr>
          <w:rFonts w:ascii="Montserrat Light" w:hAnsi="Montserrat Light" w:cs="Courier New"/>
        </w:rPr>
        <w:t>.</w:t>
      </w:r>
    </w:p>
    <w:p w14:paraId="02ECCE6D" w14:textId="603366BB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pl-PL"/>
        </w:rPr>
      </w:pPr>
      <w:r w:rsidRPr="00280324">
        <w:rPr>
          <w:rFonts w:ascii="Montserrat Light" w:hAnsi="Montserrat Light" w:cs="Courier New"/>
        </w:rPr>
        <w:t xml:space="preserve">    m = </w:t>
      </w:r>
      <w:proofErr w:type="spellStart"/>
      <w:proofErr w:type="gramStart"/>
      <w:r w:rsidRPr="00280324">
        <w:rPr>
          <w:rFonts w:ascii="Montserrat Light" w:hAnsi="Montserrat Light" w:cs="Courier New"/>
        </w:rPr>
        <w:t>re.search</w:t>
      </w:r>
      <w:proofErr w:type="spellEnd"/>
      <w:proofErr w:type="gramEnd"/>
      <w:r w:rsidRPr="00280324">
        <w:rPr>
          <w:rFonts w:ascii="Montserrat Light" w:hAnsi="Montserrat Light" w:cs="Courier New"/>
        </w:rPr>
        <w:t xml:space="preserve"> (</w:t>
      </w:r>
      <w:r w:rsidRPr="00280324">
        <w:rPr>
          <w:rFonts w:ascii="Montserrat Light" w:hAnsi="Montserrat Light" w:cs="Courier New"/>
          <w:lang w:val="pl-PL"/>
        </w:rPr>
        <w:t>r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  <w:lang w:val="pl-PL"/>
        </w:rPr>
        <w:t>^</w:t>
      </w:r>
      <w:r w:rsidRPr="00280324">
        <w:rPr>
          <w:rFonts w:ascii="Montserrat Light" w:hAnsi="Montserrat Light" w:cs="Courier New"/>
          <w:b/>
          <w:lang w:val="pl-PL"/>
        </w:rPr>
        <w:t>(</w:t>
      </w:r>
      <w:r w:rsidRPr="00280324">
        <w:rPr>
          <w:rFonts w:ascii="Montserrat Light" w:hAnsi="Montserrat Light" w:cs="Courier New"/>
          <w:lang w:val="pl-PL"/>
        </w:rPr>
        <w:t>[A-Z]{1,2}[0-9]{1,2}[A-Z]?</w:t>
      </w:r>
      <w:r w:rsidRPr="00280324">
        <w:rPr>
          <w:rFonts w:ascii="Montserrat Light" w:hAnsi="Montserrat Light" w:cs="Courier New"/>
          <w:b/>
          <w:lang w:val="pl-PL"/>
        </w:rPr>
        <w:t>)</w:t>
      </w:r>
      <w:r w:rsidRPr="00280324">
        <w:rPr>
          <w:rFonts w:ascii="Montserrat Light" w:hAnsi="Montserrat Light" w:cs="Courier New"/>
          <w:lang w:val="pl-PL"/>
        </w:rPr>
        <w:t xml:space="preserve"> [0-9][A-Z]{2}$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  <w:lang w:val="pl-PL"/>
        </w:rPr>
        <w:t>,</w:t>
      </w:r>
    </w:p>
    <w:p w14:paraId="51B7DBA0" w14:textId="77777777" w:rsidR="00545E74" w:rsidRPr="00280324" w:rsidRDefault="00545E74" w:rsidP="009D05AF">
      <w:pPr>
        <w:pStyle w:val="ParaSub"/>
        <w:spacing w:after="0"/>
        <w:ind w:left="1440"/>
        <w:rPr>
          <w:rFonts w:ascii="Montserrat Light" w:hAnsi="Montserrat Light" w:cs="Courier New"/>
          <w:lang w:val="pl-PL"/>
        </w:rPr>
      </w:pPr>
      <w:r w:rsidRPr="00280324">
        <w:rPr>
          <w:rFonts w:ascii="Montserrat Light" w:hAnsi="Montserrat Light" w:cs="Courier New"/>
          <w:lang w:val="pl-PL"/>
        </w:rPr>
        <w:t xml:space="preserve">        postcode)</w:t>
      </w:r>
    </w:p>
    <w:p w14:paraId="15717387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  <w:lang w:val="pl-PL"/>
        </w:rPr>
        <w:t xml:space="preserve">    </w:t>
      </w:r>
      <w:r w:rsidRPr="00280324">
        <w:rPr>
          <w:rFonts w:ascii="Montserrat Light" w:hAnsi="Montserrat Light" w:cs="Courier New"/>
        </w:rPr>
        <w:t>if m:</w:t>
      </w:r>
    </w:p>
    <w:p w14:paraId="3C69C9D3" w14:textId="0CD7633B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valid </w:t>
      </w:r>
      <w:r w:rsidR="00035091" w:rsidRPr="00280324">
        <w:rPr>
          <w:rFonts w:ascii="Montserrat Light" w:hAnsi="Montserrat Light" w:cs="Courier New"/>
        </w:rPr>
        <w:t>+=</w:t>
      </w:r>
      <w:r w:rsidRPr="00280324">
        <w:rPr>
          <w:rFonts w:ascii="Montserrat Light" w:hAnsi="Montserrat Light" w:cs="Courier New"/>
        </w:rPr>
        <w:t xml:space="preserve"> 1</w:t>
      </w:r>
    </w:p>
    <w:p w14:paraId="41707DF1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# Part c</w:t>
      </w:r>
    </w:p>
    <w:p w14:paraId="139C5BAC" w14:textId="5A4AAA3D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</w:t>
      </w:r>
      <w:proofErr w:type="spellStart"/>
      <w:r w:rsidRPr="00280324">
        <w:rPr>
          <w:rFonts w:ascii="Montserrat Light" w:hAnsi="Montserrat Light" w:cs="Courier New"/>
        </w:rPr>
        <w:t>area_district</w:t>
      </w:r>
      <w:proofErr w:type="spellEnd"/>
      <w:r w:rsidRPr="00280324">
        <w:rPr>
          <w:rFonts w:ascii="Montserrat Light" w:hAnsi="Montserrat Light" w:cs="Courier New"/>
        </w:rPr>
        <w:t xml:space="preserve"> = </w:t>
      </w:r>
      <w:proofErr w:type="spellStart"/>
      <w:proofErr w:type="gramStart"/>
      <w:r w:rsidR="00E502E7" w:rsidRPr="00280324">
        <w:rPr>
          <w:rFonts w:ascii="Montserrat Light" w:hAnsi="Montserrat Light" w:cs="Courier New"/>
        </w:rPr>
        <w:t>m.group</w:t>
      </w:r>
      <w:proofErr w:type="spellEnd"/>
      <w:proofErr w:type="gramEnd"/>
      <w:r w:rsidR="00E502E7" w:rsidRPr="00280324">
        <w:rPr>
          <w:rFonts w:ascii="Montserrat Light" w:hAnsi="Montserrat Light" w:cs="Courier New"/>
        </w:rPr>
        <w:t xml:space="preserve">(1)   # Or alternatively </w:t>
      </w:r>
      <w:proofErr w:type="spellStart"/>
      <w:r w:rsidRPr="00280324">
        <w:rPr>
          <w:rFonts w:ascii="Montserrat Light" w:hAnsi="Montserrat Light" w:cs="Courier New"/>
        </w:rPr>
        <w:t>m.groups</w:t>
      </w:r>
      <w:proofErr w:type="spellEnd"/>
      <w:r w:rsidRPr="00280324">
        <w:rPr>
          <w:rFonts w:ascii="Montserrat Light" w:hAnsi="Montserrat Light" w:cs="Courier New"/>
        </w:rPr>
        <w:t>(</w:t>
      </w:r>
      <w:r w:rsidR="005042CF" w:rsidRPr="00280324">
        <w:rPr>
          <w:rFonts w:ascii="Montserrat Light" w:hAnsi="Montserrat Light" w:cs="Courier New"/>
        </w:rPr>
        <w:t>1</w:t>
      </w:r>
      <w:r w:rsidRPr="00280324">
        <w:rPr>
          <w:rFonts w:ascii="Montserrat Light" w:hAnsi="Montserrat Light" w:cs="Courier New"/>
        </w:rPr>
        <w:t>)[0]</w:t>
      </w:r>
    </w:p>
    <w:p w14:paraId="70759625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</w:p>
    <w:p w14:paraId="6A0E0047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if </w:t>
      </w:r>
      <w:proofErr w:type="spellStart"/>
      <w:r w:rsidRPr="00280324">
        <w:rPr>
          <w:rFonts w:ascii="Montserrat Light" w:hAnsi="Montserrat Light" w:cs="Courier New"/>
        </w:rPr>
        <w:t>area_district</w:t>
      </w:r>
      <w:proofErr w:type="spellEnd"/>
      <w:r w:rsidRPr="00280324">
        <w:rPr>
          <w:rFonts w:ascii="Montserrat Light" w:hAnsi="Montserrat Light" w:cs="Courier New"/>
        </w:rPr>
        <w:t xml:space="preserve"> in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>:</w:t>
      </w:r>
    </w:p>
    <w:p w14:paraId="362D80EE" w14:textId="0DF120BB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    </w:t>
      </w:r>
      <w:proofErr w:type="gramStart"/>
      <w:r w:rsidRPr="00280324">
        <w:rPr>
          <w:rFonts w:ascii="Montserrat Light" w:hAnsi="Montserrat Light" w:cs="Courier New"/>
        </w:rPr>
        <w:t>print(</w:t>
      </w:r>
      <w:proofErr w:type="gramEnd"/>
      <w:r w:rsidRPr="00280324">
        <w:rPr>
          <w:rFonts w:ascii="Montserrat Light" w:hAnsi="Montserrat Light" w:cs="Courier New"/>
        </w:rPr>
        <w:t>postcode,</w:t>
      </w:r>
      <w:r w:rsidR="00706508" w:rsidRPr="00280324">
        <w:rPr>
          <w:rFonts w:ascii="Montserrat Light" w:hAnsi="Montserrat Light" w:cs="Courier New"/>
        </w:rPr>
        <w:t xml:space="preserve"> 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</w:rPr>
        <w:t>is in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</w:rPr>
        <w:t>,</w:t>
      </w:r>
      <w:r w:rsidR="00706508" w:rsidRPr="00280324">
        <w:rPr>
          <w:rFonts w:ascii="Montserrat Light" w:hAnsi="Montserrat Light" w:cs="Courier New"/>
        </w:rPr>
        <w:t xml:space="preserve"> </w:t>
      </w:r>
      <w:proofErr w:type="spellStart"/>
      <w:r w:rsidRPr="00280324">
        <w:rPr>
          <w:rFonts w:ascii="Montserrat Light" w:hAnsi="Montserrat Light" w:cs="Courier New"/>
        </w:rPr>
        <w:t>valid_dict</w:t>
      </w:r>
      <w:proofErr w:type="spellEnd"/>
      <w:r w:rsidRPr="00280324">
        <w:rPr>
          <w:rFonts w:ascii="Montserrat Light" w:hAnsi="Montserrat Light" w:cs="Courier New"/>
        </w:rPr>
        <w:t>[</w:t>
      </w:r>
      <w:proofErr w:type="spellStart"/>
      <w:r w:rsidRPr="00280324">
        <w:rPr>
          <w:rFonts w:ascii="Montserrat Light" w:hAnsi="Montserrat Light" w:cs="Courier New"/>
        </w:rPr>
        <w:t>area_district</w:t>
      </w:r>
      <w:proofErr w:type="spellEnd"/>
      <w:r w:rsidRPr="00280324">
        <w:rPr>
          <w:rFonts w:ascii="Montserrat Light" w:hAnsi="Montserrat Light" w:cs="Courier New"/>
        </w:rPr>
        <w:t>])</w:t>
      </w:r>
    </w:p>
    <w:p w14:paraId="0AB7FBD6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else:</w:t>
      </w:r>
    </w:p>
    <w:p w14:paraId="4F44FE42" w14:textId="674E8C58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</w:rPr>
      </w:pPr>
      <w:r w:rsidRPr="00280324">
        <w:rPr>
          <w:rFonts w:ascii="Montserrat Light" w:hAnsi="Montserrat Light" w:cs="Courier New"/>
        </w:rPr>
        <w:t xml:space="preserve">            </w:t>
      </w:r>
      <w:proofErr w:type="gramStart"/>
      <w:r w:rsidRPr="00280324">
        <w:rPr>
          <w:rFonts w:ascii="Montserrat Light" w:hAnsi="Montserrat Light" w:cs="Courier New"/>
        </w:rPr>
        <w:t>print(</w:t>
      </w:r>
      <w:proofErr w:type="gramEnd"/>
      <w:r w:rsidRPr="00280324">
        <w:rPr>
          <w:rFonts w:ascii="Montserrat Light" w:hAnsi="Montserrat Light" w:cs="Courier New"/>
        </w:rPr>
        <w:t>postcode,</w:t>
      </w:r>
      <w:r w:rsidR="00706508" w:rsidRPr="00280324">
        <w:rPr>
          <w:rFonts w:ascii="Montserrat Light" w:hAnsi="Montserrat Light" w:cs="Courier New"/>
        </w:rPr>
        <w:t xml:space="preserve"> 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</w:rPr>
        <w:t>not found</w:t>
      </w:r>
      <w:r w:rsidR="00035091" w:rsidRPr="00280324">
        <w:rPr>
          <w:rFonts w:ascii="Montserrat Light" w:hAnsi="Montserrat Light" w:cs="Courier New"/>
        </w:rPr>
        <w:t>'</w:t>
      </w:r>
      <w:r w:rsidRPr="00280324">
        <w:rPr>
          <w:rFonts w:ascii="Montserrat Light" w:hAnsi="Montserrat Light" w:cs="Courier New"/>
        </w:rPr>
        <w:t>)</w:t>
      </w:r>
    </w:p>
    <w:p w14:paraId="24DB08B0" w14:textId="77777777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pt-BR"/>
        </w:rPr>
      </w:pPr>
      <w:r w:rsidRPr="00280324">
        <w:rPr>
          <w:rFonts w:ascii="Montserrat Light" w:hAnsi="Montserrat Light" w:cs="Courier New"/>
        </w:rPr>
        <w:t xml:space="preserve">    </w:t>
      </w:r>
      <w:r w:rsidRPr="00280324">
        <w:rPr>
          <w:rFonts w:ascii="Montserrat Light" w:hAnsi="Montserrat Light" w:cs="Courier New"/>
          <w:lang w:val="pt-BR"/>
        </w:rPr>
        <w:t>else:</w:t>
      </w:r>
    </w:p>
    <w:p w14:paraId="01E91232" w14:textId="2F052C8E" w:rsidR="00545E74" w:rsidRPr="00280324" w:rsidRDefault="00545E74" w:rsidP="00545E74">
      <w:pPr>
        <w:pStyle w:val="ParaSub"/>
        <w:spacing w:after="0"/>
        <w:ind w:left="1440" w:hanging="1440"/>
        <w:rPr>
          <w:rFonts w:ascii="Montserrat Light" w:hAnsi="Montserrat Light" w:cs="Courier New"/>
          <w:lang w:val="pt-BR"/>
        </w:rPr>
      </w:pPr>
      <w:r w:rsidRPr="00280324">
        <w:rPr>
          <w:rFonts w:ascii="Montserrat Light" w:hAnsi="Montserrat Light" w:cs="Courier New"/>
          <w:lang w:val="pt-BR"/>
        </w:rPr>
        <w:t xml:space="preserve">        invalid </w:t>
      </w:r>
      <w:r w:rsidR="00035091" w:rsidRPr="00280324">
        <w:rPr>
          <w:rFonts w:ascii="Montserrat Light" w:hAnsi="Montserrat Light" w:cs="Courier New"/>
          <w:lang w:val="pt-BR"/>
        </w:rPr>
        <w:t>+=</w:t>
      </w:r>
      <w:r w:rsidRPr="00280324">
        <w:rPr>
          <w:rFonts w:ascii="Montserrat Light" w:hAnsi="Montserrat Light" w:cs="Courier New"/>
          <w:lang w:val="pt-BR"/>
        </w:rPr>
        <w:t xml:space="preserve"> 1</w:t>
      </w:r>
    </w:p>
    <w:p w14:paraId="656BBBDD" w14:textId="77777777" w:rsidR="00545E74" w:rsidRPr="00613897" w:rsidRDefault="00545E74" w:rsidP="00545E74">
      <w:pPr>
        <w:pStyle w:val="PS"/>
        <w:spacing w:after="0"/>
        <w:rPr>
          <w:rFonts w:ascii="Arial" w:hAnsi="Arial" w:cs="Arial"/>
          <w:sz w:val="22"/>
        </w:rPr>
      </w:pPr>
    </w:p>
    <w:p w14:paraId="7112F3DD" w14:textId="77777777" w:rsidR="001C4D0E" w:rsidRPr="00690DF9" w:rsidRDefault="001C4D0E" w:rsidP="00545E74">
      <w:pPr>
        <w:pStyle w:val="ParaSub"/>
        <w:ind w:left="0"/>
      </w:pPr>
    </w:p>
    <w:sectPr w:rsidR="001C4D0E" w:rsidRPr="00690DF9" w:rsidSect="00FA5D69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B60A" w14:textId="77777777" w:rsidR="00950DEA" w:rsidRDefault="00950DEA" w:rsidP="00690DF9">
      <w:r>
        <w:separator/>
      </w:r>
    </w:p>
  </w:endnote>
  <w:endnote w:type="continuationSeparator" w:id="0">
    <w:p w14:paraId="7AAAA9EA" w14:textId="77777777" w:rsidR="00950DEA" w:rsidRDefault="00950DEA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994231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6B90D892" w14:textId="30735008" w:rsidR="00FA5D69" w:rsidRPr="00FA5D69" w:rsidRDefault="00FA5D69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FA5D69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176432A5" w14:textId="0DCC2414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3298" w14:textId="77777777" w:rsidR="00950DEA" w:rsidRDefault="00950DEA" w:rsidP="00690DF9">
      <w:r>
        <w:separator/>
      </w:r>
    </w:p>
  </w:footnote>
  <w:footnote w:type="continuationSeparator" w:id="0">
    <w:p w14:paraId="4B103AFC" w14:textId="77777777" w:rsidR="00950DEA" w:rsidRDefault="00950DEA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AB9C" w14:textId="040ECD97" w:rsidR="004A3E9F" w:rsidRPr="003E4CA7" w:rsidRDefault="003E4CA7" w:rsidP="003E4CA7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535FA692" wp14:editId="1ADABF73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3E4CA7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3E4CA7">
      <w:rPr>
        <w:rFonts w:ascii="Montserrat Light" w:hAnsi="Montserrat Light"/>
      </w:rPr>
      <w:t>QAPYTH3 v</w:t>
    </w:r>
    <w:r w:rsidR="007F1520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63C78"/>
    <w:multiLevelType w:val="hybridMultilevel"/>
    <w:tmpl w:val="B7CA4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98F98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769402">
    <w:abstractNumId w:val="1"/>
  </w:num>
  <w:num w:numId="2" w16cid:durableId="1978024232">
    <w:abstractNumId w:val="3"/>
  </w:num>
  <w:num w:numId="3" w16cid:durableId="835800726">
    <w:abstractNumId w:val="7"/>
  </w:num>
  <w:num w:numId="4" w16cid:durableId="1684437671">
    <w:abstractNumId w:val="4"/>
  </w:num>
  <w:num w:numId="5" w16cid:durableId="902521876">
    <w:abstractNumId w:val="11"/>
  </w:num>
  <w:num w:numId="6" w16cid:durableId="254361375">
    <w:abstractNumId w:val="6"/>
  </w:num>
  <w:num w:numId="7" w16cid:durableId="1872377251">
    <w:abstractNumId w:val="10"/>
  </w:num>
  <w:num w:numId="8" w16cid:durableId="69036761">
    <w:abstractNumId w:val="9"/>
  </w:num>
  <w:num w:numId="9" w16cid:durableId="1463034420">
    <w:abstractNumId w:val="13"/>
  </w:num>
  <w:num w:numId="10" w16cid:durableId="1405833397">
    <w:abstractNumId w:val="2"/>
  </w:num>
  <w:num w:numId="11" w16cid:durableId="1180893260">
    <w:abstractNumId w:val="5"/>
  </w:num>
  <w:num w:numId="12" w16cid:durableId="554894804">
    <w:abstractNumId w:val="0"/>
  </w:num>
  <w:num w:numId="13" w16cid:durableId="208541254">
    <w:abstractNumId w:val="14"/>
  </w:num>
  <w:num w:numId="14" w16cid:durableId="538124837">
    <w:abstractNumId w:val="12"/>
  </w:num>
  <w:num w:numId="15" w16cid:durableId="470908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35091"/>
    <w:rsid w:val="00035749"/>
    <w:rsid w:val="0004319F"/>
    <w:rsid w:val="00045B1F"/>
    <w:rsid w:val="00047159"/>
    <w:rsid w:val="000479DB"/>
    <w:rsid w:val="00062EC5"/>
    <w:rsid w:val="00065CE3"/>
    <w:rsid w:val="00070E0C"/>
    <w:rsid w:val="000756BB"/>
    <w:rsid w:val="00080E35"/>
    <w:rsid w:val="000A248F"/>
    <w:rsid w:val="000A54E2"/>
    <w:rsid w:val="000A5A0F"/>
    <w:rsid w:val="000C68F5"/>
    <w:rsid w:val="000D6401"/>
    <w:rsid w:val="000E023F"/>
    <w:rsid w:val="000E6A57"/>
    <w:rsid w:val="000F1F02"/>
    <w:rsid w:val="000F60E8"/>
    <w:rsid w:val="00106EC6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37DD2"/>
    <w:rsid w:val="00240C43"/>
    <w:rsid w:val="00243427"/>
    <w:rsid w:val="0026592E"/>
    <w:rsid w:val="00267563"/>
    <w:rsid w:val="002719C5"/>
    <w:rsid w:val="00272141"/>
    <w:rsid w:val="002744EC"/>
    <w:rsid w:val="00274E11"/>
    <w:rsid w:val="00280324"/>
    <w:rsid w:val="00281B91"/>
    <w:rsid w:val="00286B00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549CB"/>
    <w:rsid w:val="003655D9"/>
    <w:rsid w:val="00365E51"/>
    <w:rsid w:val="00375410"/>
    <w:rsid w:val="00375AFE"/>
    <w:rsid w:val="00376D34"/>
    <w:rsid w:val="00384E79"/>
    <w:rsid w:val="00391518"/>
    <w:rsid w:val="003B5FBE"/>
    <w:rsid w:val="003C0719"/>
    <w:rsid w:val="003C64B3"/>
    <w:rsid w:val="003D1C58"/>
    <w:rsid w:val="003D5C8A"/>
    <w:rsid w:val="003E0CB9"/>
    <w:rsid w:val="003E4CA7"/>
    <w:rsid w:val="003F041C"/>
    <w:rsid w:val="00432E3F"/>
    <w:rsid w:val="00446C3C"/>
    <w:rsid w:val="00456EB0"/>
    <w:rsid w:val="00464C22"/>
    <w:rsid w:val="004677CB"/>
    <w:rsid w:val="00474CDA"/>
    <w:rsid w:val="00482438"/>
    <w:rsid w:val="00491924"/>
    <w:rsid w:val="00494AD3"/>
    <w:rsid w:val="004A3E9F"/>
    <w:rsid w:val="004B33E4"/>
    <w:rsid w:val="004B3E8E"/>
    <w:rsid w:val="004C793C"/>
    <w:rsid w:val="004E0C87"/>
    <w:rsid w:val="004F416F"/>
    <w:rsid w:val="005042CF"/>
    <w:rsid w:val="00504907"/>
    <w:rsid w:val="0051255D"/>
    <w:rsid w:val="00537066"/>
    <w:rsid w:val="005413BE"/>
    <w:rsid w:val="00545E74"/>
    <w:rsid w:val="0054781B"/>
    <w:rsid w:val="00554EA9"/>
    <w:rsid w:val="00560B15"/>
    <w:rsid w:val="0056785D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07AAD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55BA"/>
    <w:rsid w:val="006C698C"/>
    <w:rsid w:val="006C7954"/>
    <w:rsid w:val="006D429C"/>
    <w:rsid w:val="006D65C6"/>
    <w:rsid w:val="006E13BF"/>
    <w:rsid w:val="006E3842"/>
    <w:rsid w:val="006F0E23"/>
    <w:rsid w:val="006F118D"/>
    <w:rsid w:val="006F2A91"/>
    <w:rsid w:val="00706508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1520"/>
    <w:rsid w:val="007F28AC"/>
    <w:rsid w:val="008043F6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13AE"/>
    <w:rsid w:val="008B27A1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5265"/>
    <w:rsid w:val="00946169"/>
    <w:rsid w:val="00947B0C"/>
    <w:rsid w:val="00950DEA"/>
    <w:rsid w:val="00956A46"/>
    <w:rsid w:val="00964CAE"/>
    <w:rsid w:val="009668F7"/>
    <w:rsid w:val="009773C6"/>
    <w:rsid w:val="009C7278"/>
    <w:rsid w:val="009D05AF"/>
    <w:rsid w:val="009F05B8"/>
    <w:rsid w:val="00A04A76"/>
    <w:rsid w:val="00A064CF"/>
    <w:rsid w:val="00A210C3"/>
    <w:rsid w:val="00A30E40"/>
    <w:rsid w:val="00A42B0E"/>
    <w:rsid w:val="00A51153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0414"/>
    <w:rsid w:val="00AF4580"/>
    <w:rsid w:val="00B01C29"/>
    <w:rsid w:val="00B0407E"/>
    <w:rsid w:val="00B148A7"/>
    <w:rsid w:val="00B15460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14E0"/>
    <w:rsid w:val="00B939EA"/>
    <w:rsid w:val="00BA4784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4E97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17CAB"/>
    <w:rsid w:val="00D27533"/>
    <w:rsid w:val="00D2753B"/>
    <w:rsid w:val="00D4361C"/>
    <w:rsid w:val="00D65650"/>
    <w:rsid w:val="00D8511A"/>
    <w:rsid w:val="00D862AB"/>
    <w:rsid w:val="00D92B29"/>
    <w:rsid w:val="00DC26B2"/>
    <w:rsid w:val="00DC5438"/>
    <w:rsid w:val="00DC6EF9"/>
    <w:rsid w:val="00DD61EB"/>
    <w:rsid w:val="00E42649"/>
    <w:rsid w:val="00E502E7"/>
    <w:rsid w:val="00E8013E"/>
    <w:rsid w:val="00E94D38"/>
    <w:rsid w:val="00EA38B5"/>
    <w:rsid w:val="00EA464A"/>
    <w:rsid w:val="00EA6733"/>
    <w:rsid w:val="00EB150E"/>
    <w:rsid w:val="00EB55DA"/>
    <w:rsid w:val="00ED00D8"/>
    <w:rsid w:val="00EF3DD0"/>
    <w:rsid w:val="00F11CB3"/>
    <w:rsid w:val="00F226FA"/>
    <w:rsid w:val="00F40B16"/>
    <w:rsid w:val="00F67BBB"/>
    <w:rsid w:val="00F733A1"/>
    <w:rsid w:val="00F751CA"/>
    <w:rsid w:val="00F86371"/>
    <w:rsid w:val="00F86EEE"/>
    <w:rsid w:val="00F92D97"/>
    <w:rsid w:val="00FA5D69"/>
    <w:rsid w:val="00FC5080"/>
    <w:rsid w:val="00FC6782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216140"/>
  <w15:docId w15:val="{02D7FDA5-D056-4F3E-8CBE-5788271A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01F65-797E-414A-A47D-A8EACF270F83}"/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390BD3-5D22-421F-A3B7-C9CAEF4E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1343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29</cp:revision>
  <cp:lastPrinted>2011-06-02T09:20:00Z</cp:lastPrinted>
  <dcterms:created xsi:type="dcterms:W3CDTF">2014-07-14T06:16:00Z</dcterms:created>
  <dcterms:modified xsi:type="dcterms:W3CDTF">2023-05-31T13:05:00Z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